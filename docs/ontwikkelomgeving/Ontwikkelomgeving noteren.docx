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08" w:type="dxa"/>
        <w:tblLayout w:type="fixed"/>
        <w:tblLook w:val="0600" w:firstRow="0" w:lastRow="0" w:firstColumn="0" w:lastColumn="0" w:noHBand="1" w:noVBand="1"/>
      </w:tblPr>
      <w:tblGrid>
        <w:gridCol w:w="5670"/>
        <w:gridCol w:w="142"/>
        <w:gridCol w:w="3708"/>
        <w:gridCol w:w="1112"/>
      </w:tblGrid>
      <w:tr w:rsidR="00A81248" w:rsidRPr="00451060" w14:paraId="71FF7B00" w14:textId="77777777" w:rsidTr="0061348B">
        <w:tc>
          <w:tcPr>
            <w:tcW w:w="5670" w:type="dxa"/>
          </w:tcPr>
          <w:p w14:paraId="4747132C" w14:textId="77777777" w:rsidR="00A81248" w:rsidRPr="00451060" w:rsidRDefault="00A81248" w:rsidP="00A81248">
            <w:pPr>
              <w:pStyle w:val="Grafischanker"/>
              <w:rPr>
                <w:rFonts w:ascii="Arial" w:hAnsi="Arial" w:cs="Arial"/>
                <w:noProof/>
              </w:rPr>
            </w:pPr>
          </w:p>
        </w:tc>
        <w:tc>
          <w:tcPr>
            <w:tcW w:w="4962" w:type="dxa"/>
            <w:gridSpan w:val="3"/>
          </w:tcPr>
          <w:p w14:paraId="0CB7608B" w14:textId="77777777" w:rsidR="00A81248" w:rsidRPr="00451060" w:rsidRDefault="00A81248" w:rsidP="00A81248">
            <w:pPr>
              <w:pStyle w:val="Grafischanker"/>
              <w:rPr>
                <w:rFonts w:ascii="Arial" w:hAnsi="Arial" w:cs="Arial"/>
                <w:noProof/>
              </w:rPr>
            </w:pPr>
          </w:p>
        </w:tc>
      </w:tr>
      <w:tr w:rsidR="00A81248" w:rsidRPr="00451060" w14:paraId="3D575F0B" w14:textId="77777777" w:rsidTr="0061348B">
        <w:trPr>
          <w:trHeight w:val="2719"/>
        </w:trPr>
        <w:tc>
          <w:tcPr>
            <w:tcW w:w="5670" w:type="dxa"/>
          </w:tcPr>
          <w:p w14:paraId="04BB7DE5" w14:textId="7CF3996A" w:rsidR="00FB6875" w:rsidRPr="00451060" w:rsidRDefault="007C61CB" w:rsidP="006B5210">
            <w:pPr>
              <w:pStyle w:val="Heading1"/>
              <w:rPr>
                <w:rFonts w:ascii="Arial" w:hAnsi="Arial" w:cs="Arial"/>
                <w:b w:val="0"/>
                <w:bCs/>
                <w:noProof/>
                <w:color w:val="auto"/>
                <w:sz w:val="40"/>
                <w:szCs w:val="40"/>
              </w:rPr>
            </w:pPr>
            <w:bookmarkStart w:id="0" w:name="_Toc149808895"/>
            <w:bookmarkStart w:id="1" w:name="_Toc149808961"/>
            <w:bookmarkStart w:id="2" w:name="_Toc149809466"/>
            <w:r w:rsidRPr="00451060">
              <w:rPr>
                <w:rFonts w:ascii="Arial" w:hAnsi="Arial" w:cs="Arial"/>
                <w:noProof/>
                <w:color w:val="auto"/>
                <w:sz w:val="40"/>
                <w:szCs w:val="40"/>
              </w:rPr>
              <w:t>Ontwikkelomgeving</w:t>
            </w:r>
            <w:r w:rsidR="00CC280A" w:rsidRPr="00451060">
              <w:rPr>
                <w:rFonts w:ascii="Arial" w:hAnsi="Arial" w:cs="Arial"/>
                <w:b w:val="0"/>
                <w:bCs/>
                <w:noProof/>
                <w:color w:val="auto"/>
                <w:sz w:val="40"/>
                <w:szCs w:val="40"/>
              </w:rPr>
              <w:br/>
            </w:r>
            <w:r w:rsidR="00631B09" w:rsidRPr="00451060">
              <w:rPr>
                <w:rFonts w:ascii="Arial" w:hAnsi="Arial" w:cs="Arial"/>
                <w:b w:val="0"/>
                <w:bCs/>
                <w:noProof/>
                <w:color w:val="auto"/>
                <w:sz w:val="40"/>
                <w:szCs w:val="40"/>
              </w:rPr>
              <w:t>Skuu</w:t>
            </w:r>
            <w:r w:rsidR="004D73F7" w:rsidRPr="00451060">
              <w:rPr>
                <w:rFonts w:ascii="Arial" w:hAnsi="Arial" w:cs="Arial"/>
                <w:b w:val="0"/>
                <w:bCs/>
                <w:noProof/>
                <w:color w:val="auto"/>
                <w:sz w:val="40"/>
                <w:szCs w:val="40"/>
              </w:rPr>
              <w:t xml:space="preserve">tema </w:t>
            </w:r>
            <w:r w:rsidR="00CC280A" w:rsidRPr="00451060">
              <w:rPr>
                <w:rFonts w:ascii="Arial" w:hAnsi="Arial" w:cs="Arial"/>
                <w:b w:val="0"/>
                <w:bCs/>
                <w:noProof/>
                <w:color w:val="auto"/>
                <w:sz w:val="40"/>
                <w:szCs w:val="40"/>
              </w:rPr>
              <w:t>Retail App</w:t>
            </w:r>
          </w:p>
          <w:p w14:paraId="66E141D0" w14:textId="156F7C9C" w:rsidR="0062773D" w:rsidRPr="00451060" w:rsidRDefault="0062773D" w:rsidP="006B5210">
            <w:pPr>
              <w:pStyle w:val="Heading1"/>
              <w:rPr>
                <w:rFonts w:ascii="Arial" w:hAnsi="Arial" w:cs="Arial"/>
                <w:noProof/>
              </w:rPr>
            </w:pPr>
          </w:p>
          <w:p w14:paraId="711EAC47" w14:textId="059331DC" w:rsidR="008D1486" w:rsidRPr="00451060" w:rsidRDefault="004D5F02" w:rsidP="006B5210">
            <w:pPr>
              <w:pStyle w:val="Heading1"/>
              <w:rPr>
                <w:rFonts w:ascii="Arial" w:hAnsi="Arial" w:cs="Arial"/>
                <w:noProof/>
                <w:sz w:val="56"/>
                <w:szCs w:val="56"/>
              </w:rPr>
            </w:pPr>
            <w:r w:rsidRPr="00451060">
              <w:rPr>
                <w:rFonts w:ascii="Arial" w:hAnsi="Arial" w:cs="Arial"/>
                <w:noProof/>
                <w:sz w:val="56"/>
                <w:szCs w:val="56"/>
              </w:rPr>
              <w:t xml:space="preserve">     </w:t>
            </w:r>
            <w:bookmarkEnd w:id="0"/>
            <w:bookmarkEnd w:id="1"/>
            <w:bookmarkEnd w:id="2"/>
            <w:r w:rsidR="00FB6875" w:rsidRPr="00451060">
              <w:rPr>
                <w:rFonts w:ascii="Arial" w:hAnsi="Arial" w:cs="Arial"/>
                <w:noProof/>
              </w:rPr>
              <w:t xml:space="preserve">   </w:t>
            </w:r>
          </w:p>
        </w:tc>
        <w:tc>
          <w:tcPr>
            <w:tcW w:w="4962" w:type="dxa"/>
            <w:gridSpan w:val="3"/>
          </w:tcPr>
          <w:p w14:paraId="40C4149B" w14:textId="77777777" w:rsidR="00A81248" w:rsidRPr="00451060" w:rsidRDefault="00A81248">
            <w:pPr>
              <w:rPr>
                <w:rFonts w:ascii="Arial" w:hAnsi="Arial" w:cs="Arial"/>
                <w:noProof/>
              </w:rPr>
            </w:pPr>
          </w:p>
        </w:tc>
      </w:tr>
      <w:tr w:rsidR="00A81248" w:rsidRPr="00451060" w14:paraId="647E76FF" w14:textId="77777777" w:rsidTr="0061348B">
        <w:trPr>
          <w:trHeight w:val="8865"/>
        </w:trPr>
        <w:tc>
          <w:tcPr>
            <w:tcW w:w="5670" w:type="dxa"/>
          </w:tcPr>
          <w:p w14:paraId="5BE5EF94" w14:textId="77777777" w:rsidR="00A81248" w:rsidRPr="00451060" w:rsidRDefault="00A81248">
            <w:pPr>
              <w:rPr>
                <w:rFonts w:ascii="Arial" w:hAnsi="Arial" w:cs="Arial"/>
                <w:noProof/>
              </w:rPr>
            </w:pPr>
            <w:r w:rsidRPr="00451060">
              <w:rPr>
                <w:rFonts w:ascii="Arial" w:hAnsi="Arial" w:cs="Arial"/>
                <w:noProof/>
                <w:lang w:bidi="nl-NL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6F6F434" wp14:editId="407D4727">
                      <wp:simplePos x="0" y="0"/>
                      <wp:positionH relativeFrom="margin">
                        <wp:posOffset>-445770</wp:posOffset>
                      </wp:positionH>
                      <wp:positionV relativeFrom="page">
                        <wp:posOffset>-2978150</wp:posOffset>
                      </wp:positionV>
                      <wp:extent cx="7772400" cy="11420475"/>
                      <wp:effectExtent l="0" t="0" r="0" b="9525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1420475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89826A" id="Groep 1" o:spid="_x0000_s1026" alt="&quot;&quot;" style="position:absolute;margin-left:-35.1pt;margin-top:-234.5pt;width:612pt;height:899.25pt;z-index:-251658240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fd9800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81842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4962" w:type="dxa"/>
            <w:gridSpan w:val="3"/>
          </w:tcPr>
          <w:p w14:paraId="1F24DEA7" w14:textId="315BECAC" w:rsidR="00A81248" w:rsidRPr="00451060" w:rsidRDefault="00A81248">
            <w:pPr>
              <w:rPr>
                <w:rFonts w:ascii="Arial" w:hAnsi="Arial" w:cs="Arial"/>
                <w:noProof/>
              </w:rPr>
            </w:pPr>
          </w:p>
        </w:tc>
      </w:tr>
      <w:tr w:rsidR="00A81248" w:rsidRPr="00451060" w14:paraId="78F04772" w14:textId="77777777" w:rsidTr="0061348B">
        <w:trPr>
          <w:trHeight w:val="1299"/>
        </w:trPr>
        <w:tc>
          <w:tcPr>
            <w:tcW w:w="5670" w:type="dxa"/>
          </w:tcPr>
          <w:p w14:paraId="62A7F5AB" w14:textId="77777777" w:rsidR="00A81248" w:rsidRPr="00451060" w:rsidRDefault="00A81248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4962" w:type="dxa"/>
            <w:gridSpan w:val="3"/>
          </w:tcPr>
          <w:p w14:paraId="702C922A" w14:textId="60AC2BFA" w:rsidR="00A81248" w:rsidRPr="00451060" w:rsidRDefault="00FB6875" w:rsidP="00FB6875">
            <w:pPr>
              <w:pStyle w:val="Heading2"/>
              <w:rPr>
                <w:rFonts w:ascii="Arial" w:hAnsi="Arial" w:cs="Arial"/>
                <w:noProof/>
              </w:rPr>
            </w:pPr>
            <w:r w:rsidRPr="00451060">
              <w:rPr>
                <w:rFonts w:ascii="Arial" w:hAnsi="Arial" w:cs="Arial"/>
                <w:noProof/>
              </w:rPr>
              <w:t xml:space="preserve">      </w:t>
            </w:r>
            <w:r w:rsidRPr="00451060">
              <w:rPr>
                <w:rFonts w:ascii="Arial" w:hAnsi="Arial" w:cs="Arial"/>
                <w:i w:val="0"/>
                <w:iCs/>
                <w:noProof/>
                <w:color w:val="auto"/>
                <w:sz w:val="36"/>
                <w:szCs w:val="36"/>
              </w:rPr>
              <w:t>Aaron</w:t>
            </w:r>
            <w:r w:rsidR="007805E9" w:rsidRPr="00451060">
              <w:rPr>
                <w:rFonts w:ascii="Arial" w:hAnsi="Arial" w:cs="Arial"/>
                <w:i w:val="0"/>
                <w:iCs/>
                <w:noProof/>
                <w:color w:val="auto"/>
                <w:sz w:val="36"/>
                <w:szCs w:val="36"/>
              </w:rPr>
              <w:t>, Koen &amp; Boy</w:t>
            </w:r>
          </w:p>
        </w:tc>
      </w:tr>
      <w:tr w:rsidR="00A81248" w:rsidRPr="00451060" w14:paraId="1F75A5ED" w14:textId="77777777" w:rsidTr="0061348B">
        <w:trPr>
          <w:gridAfter w:val="1"/>
          <w:wAfter w:w="1112" w:type="dxa"/>
          <w:trHeight w:val="80"/>
        </w:trPr>
        <w:tc>
          <w:tcPr>
            <w:tcW w:w="5812" w:type="dxa"/>
            <w:gridSpan w:val="2"/>
          </w:tcPr>
          <w:p w14:paraId="34F1D9B9" w14:textId="44ECF622" w:rsidR="00A81248" w:rsidRPr="00451060" w:rsidRDefault="00B52BE4">
            <w:pPr>
              <w:rPr>
                <w:rFonts w:ascii="Arial" w:hAnsi="Arial" w:cs="Arial"/>
                <w:noProof/>
              </w:rPr>
            </w:pPr>
            <w:r w:rsidRPr="00451060"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3708" w:type="dxa"/>
          </w:tcPr>
          <w:p w14:paraId="052960DD" w14:textId="281B31F1" w:rsidR="00A81248" w:rsidRPr="00451060" w:rsidRDefault="00A81248" w:rsidP="00A81248">
            <w:pPr>
              <w:pStyle w:val="Heading2"/>
              <w:rPr>
                <w:rFonts w:ascii="Arial" w:hAnsi="Arial" w:cs="Arial"/>
                <w:i w:val="0"/>
                <w:iCs/>
                <w:noProof/>
                <w:sz w:val="60"/>
                <w:szCs w:val="60"/>
              </w:rPr>
            </w:pPr>
          </w:p>
        </w:tc>
      </w:tr>
    </w:tbl>
    <w:p w14:paraId="00B04C87" w14:textId="77777777" w:rsidR="006C6B83" w:rsidRPr="00451060" w:rsidRDefault="006C6B83" w:rsidP="0061348B">
      <w:pPr>
        <w:rPr>
          <w:rFonts w:ascii="Arial" w:hAnsi="Arial" w:cs="Arial"/>
          <w:noProof/>
          <w:sz w:val="2"/>
          <w:szCs w:val="2"/>
        </w:rPr>
      </w:pPr>
    </w:p>
    <w:p w14:paraId="0995BD32" w14:textId="77777777" w:rsidR="006C6B83" w:rsidRPr="00451060" w:rsidRDefault="006C6B83" w:rsidP="0061348B">
      <w:pPr>
        <w:rPr>
          <w:rFonts w:ascii="Arial" w:hAnsi="Arial" w:cs="Arial"/>
          <w:noProof/>
        </w:rPr>
      </w:pPr>
    </w:p>
    <w:p w14:paraId="2CD1362E" w14:textId="77777777" w:rsidR="003C1508" w:rsidRPr="00451060" w:rsidRDefault="003C1508" w:rsidP="0061348B">
      <w:pPr>
        <w:rPr>
          <w:rFonts w:ascii="Arial" w:hAnsi="Arial" w:cs="Arial"/>
          <w:noProof/>
        </w:rPr>
      </w:pPr>
    </w:p>
    <w:p w14:paraId="2D0D36A3" w14:textId="77777777" w:rsidR="007323D9" w:rsidRPr="00451060" w:rsidRDefault="007323D9" w:rsidP="0061348B">
      <w:pPr>
        <w:rPr>
          <w:rFonts w:ascii="Arial" w:hAnsi="Arial" w:cs="Arial"/>
          <w:noProof/>
        </w:rPr>
      </w:pPr>
    </w:p>
    <w:p w14:paraId="1481AD6C" w14:textId="38CBA8AE" w:rsidR="008E202C" w:rsidRPr="00451060" w:rsidRDefault="000C274B" w:rsidP="00BE6131">
      <w:pPr>
        <w:rPr>
          <w:rFonts w:ascii="Arial" w:hAnsi="Arial" w:cs="Arial"/>
          <w:noProof/>
          <w:color w:val="181842" w:themeColor="accent1"/>
          <w:sz w:val="32"/>
          <w:szCs w:val="32"/>
        </w:rPr>
      </w:pPr>
      <w:r w:rsidRPr="00451060">
        <w:rPr>
          <w:rFonts w:ascii="Arial" w:hAnsi="Arial" w:cs="Arial"/>
          <w:noProof/>
          <w:color w:val="181842" w:themeColor="accent1"/>
          <w:sz w:val="32"/>
          <w:szCs w:val="32"/>
        </w:rPr>
        <w:lastRenderedPageBreak/>
        <w:t>Inleiding</w:t>
      </w:r>
    </w:p>
    <w:p w14:paraId="237FF804" w14:textId="625E53EA" w:rsidR="007805E9" w:rsidRPr="00451060" w:rsidRDefault="008C5793" w:rsidP="0061348B">
      <w:pPr>
        <w:rPr>
          <w:rFonts w:ascii="Arial" w:hAnsi="Arial" w:cs="Arial"/>
          <w:noProof/>
        </w:rPr>
      </w:pPr>
      <w:r w:rsidRPr="00451060">
        <w:rPr>
          <w:rFonts w:ascii="Arial" w:hAnsi="Arial" w:cs="Arial"/>
          <w:noProof/>
        </w:rPr>
        <w:pict w14:anchorId="324B7985">
          <v:rect id="_x0000_i1105" style="width:0;height:1.5pt" o:hralign="center" o:bullet="t" o:hrstd="t" o:hr="t" fillcolor="#a0a0a0" stroked="f"/>
        </w:pict>
      </w:r>
    </w:p>
    <w:p w14:paraId="06D9FFD5" w14:textId="2ACE9A57" w:rsidR="00BB0207" w:rsidRPr="00451060" w:rsidRDefault="00BB0207" w:rsidP="00BB0207">
      <w:pPr>
        <w:rPr>
          <w:rFonts w:ascii="Arial" w:hAnsi="Arial" w:cs="Arial"/>
          <w:noProof/>
          <w:lang w:val="en-NL"/>
        </w:rPr>
      </w:pPr>
      <w:r w:rsidRPr="00BB0207">
        <w:rPr>
          <w:rFonts w:ascii="Arial" w:hAnsi="Arial" w:cs="Arial"/>
          <w:noProof/>
          <w:lang w:val="en-NL"/>
        </w:rPr>
        <w:t>Dit document beschrijft de technische vereisten en infrastructuur die nodig zijn voor de ontwikkeling van de applicatie. Hierin worden de gebruikte programmeertalen, frameworks, servers en databases gespecificeerd, inclusief versienummers.</w:t>
      </w:r>
    </w:p>
    <w:p w14:paraId="5303C0C3" w14:textId="77777777" w:rsidR="00BB0207" w:rsidRPr="00451060" w:rsidRDefault="00BB0207">
      <w:pPr>
        <w:rPr>
          <w:rFonts w:ascii="Arial" w:hAnsi="Arial" w:cs="Arial"/>
          <w:noProof/>
          <w:lang w:val="en-NL"/>
        </w:rPr>
      </w:pPr>
      <w:r w:rsidRPr="00451060">
        <w:rPr>
          <w:rFonts w:ascii="Arial" w:hAnsi="Arial" w:cs="Arial"/>
          <w:noProof/>
          <w:lang w:val="en-NL"/>
        </w:rPr>
        <w:br w:type="page"/>
      </w:r>
    </w:p>
    <w:p w14:paraId="7FE4255D" w14:textId="31FC7912" w:rsidR="00BB0207" w:rsidRPr="00451060" w:rsidRDefault="00BB0207" w:rsidP="00BB0207">
      <w:pPr>
        <w:rPr>
          <w:rFonts w:ascii="Arial" w:hAnsi="Arial" w:cs="Arial"/>
          <w:noProof/>
          <w:color w:val="181842" w:themeColor="accent1"/>
          <w:sz w:val="32"/>
          <w:szCs w:val="32"/>
        </w:rPr>
      </w:pPr>
      <w:r w:rsidRPr="00451060">
        <w:rPr>
          <w:rFonts w:ascii="Arial" w:hAnsi="Arial" w:cs="Arial"/>
          <w:noProof/>
          <w:color w:val="181842" w:themeColor="accent1"/>
          <w:sz w:val="32"/>
          <w:szCs w:val="32"/>
        </w:rPr>
        <w:lastRenderedPageBreak/>
        <w:t>Programmeertalen en frameworks</w:t>
      </w:r>
    </w:p>
    <w:p w14:paraId="6E7A55BF" w14:textId="77777777" w:rsidR="00BB0207" w:rsidRPr="00451060" w:rsidRDefault="00BB0207" w:rsidP="00BB0207">
      <w:pPr>
        <w:rPr>
          <w:rFonts w:ascii="Arial" w:hAnsi="Arial" w:cs="Arial"/>
          <w:noProof/>
        </w:rPr>
      </w:pPr>
      <w:r w:rsidRPr="00451060">
        <w:rPr>
          <w:rFonts w:ascii="Arial" w:hAnsi="Arial" w:cs="Arial"/>
          <w:noProof/>
        </w:rPr>
        <w:pict w14:anchorId="632E3CEC">
          <v:rect id="_x0000_i1106" style="width:0;height:1.5pt" o:hralign="center" o:bullet="t" o:hrstd="t" o:hr="t" fillcolor="#a0a0a0" stroked="f"/>
        </w:pict>
      </w:r>
    </w:p>
    <w:p w14:paraId="5D31E41F" w14:textId="77777777" w:rsidR="00B278F3" w:rsidRPr="00B278F3" w:rsidRDefault="00B278F3" w:rsidP="00B278F3">
      <w:pPr>
        <w:rPr>
          <w:rFonts w:ascii="Arial" w:hAnsi="Arial" w:cs="Arial"/>
          <w:noProof/>
          <w:lang w:val="en-NL"/>
        </w:rPr>
      </w:pPr>
      <w:r w:rsidRPr="00B278F3">
        <w:rPr>
          <w:rFonts w:ascii="Arial" w:hAnsi="Arial" w:cs="Arial"/>
          <w:noProof/>
          <w:lang w:val="en-NL"/>
        </w:rPr>
        <w:t>De applicatie maakt gebruik van de volgende programmeertalen en frameworks:</w:t>
      </w:r>
    </w:p>
    <w:p w14:paraId="5E09672E" w14:textId="77777777" w:rsidR="00B278F3" w:rsidRPr="00B278F3" w:rsidRDefault="00B278F3" w:rsidP="00B278F3">
      <w:pPr>
        <w:numPr>
          <w:ilvl w:val="0"/>
          <w:numId w:val="15"/>
        </w:numPr>
        <w:rPr>
          <w:rFonts w:ascii="Arial" w:hAnsi="Arial" w:cs="Arial"/>
          <w:noProof/>
          <w:lang w:val="en-NL"/>
        </w:rPr>
      </w:pPr>
      <w:r w:rsidRPr="00B278F3">
        <w:rPr>
          <w:rFonts w:ascii="Arial" w:hAnsi="Arial" w:cs="Arial"/>
          <w:b/>
          <w:bCs/>
          <w:noProof/>
          <w:lang w:val="en-NL"/>
        </w:rPr>
        <w:t>PHP</w:t>
      </w:r>
      <w:r w:rsidRPr="00B278F3">
        <w:rPr>
          <w:rFonts w:ascii="Arial" w:hAnsi="Arial" w:cs="Arial"/>
          <w:noProof/>
          <w:lang w:val="en-NL"/>
        </w:rPr>
        <w:t>: Versie 8.3</w:t>
      </w:r>
    </w:p>
    <w:p w14:paraId="29C83B76" w14:textId="77777777" w:rsidR="00B278F3" w:rsidRPr="00B278F3" w:rsidRDefault="00B278F3" w:rsidP="00B278F3">
      <w:pPr>
        <w:numPr>
          <w:ilvl w:val="0"/>
          <w:numId w:val="15"/>
        </w:numPr>
        <w:rPr>
          <w:rFonts w:ascii="Arial" w:hAnsi="Arial" w:cs="Arial"/>
          <w:noProof/>
          <w:lang w:val="en-NL"/>
        </w:rPr>
      </w:pPr>
      <w:r w:rsidRPr="00B278F3">
        <w:rPr>
          <w:rFonts w:ascii="Arial" w:hAnsi="Arial" w:cs="Arial"/>
          <w:b/>
          <w:bCs/>
          <w:noProof/>
          <w:lang w:val="en-NL"/>
        </w:rPr>
        <w:t>Laravel</w:t>
      </w:r>
      <w:r w:rsidRPr="00B278F3">
        <w:rPr>
          <w:rFonts w:ascii="Arial" w:hAnsi="Arial" w:cs="Arial"/>
          <w:noProof/>
          <w:lang w:val="en-NL"/>
        </w:rPr>
        <w:t>: Versie 11 (PHP-framework)</w:t>
      </w:r>
    </w:p>
    <w:p w14:paraId="019DD8FD" w14:textId="77777777" w:rsidR="00B278F3" w:rsidRPr="00B278F3" w:rsidRDefault="00B278F3" w:rsidP="00B278F3">
      <w:pPr>
        <w:numPr>
          <w:ilvl w:val="0"/>
          <w:numId w:val="15"/>
        </w:numPr>
        <w:rPr>
          <w:rFonts w:ascii="Arial" w:hAnsi="Arial" w:cs="Arial"/>
          <w:noProof/>
          <w:lang w:val="en-NL"/>
        </w:rPr>
      </w:pPr>
      <w:r w:rsidRPr="00B278F3">
        <w:rPr>
          <w:rFonts w:ascii="Arial" w:hAnsi="Arial" w:cs="Arial"/>
          <w:b/>
          <w:bCs/>
          <w:noProof/>
          <w:lang w:val="en-NL"/>
        </w:rPr>
        <w:t>Javascript</w:t>
      </w:r>
      <w:r w:rsidRPr="00B278F3">
        <w:rPr>
          <w:rFonts w:ascii="Arial" w:hAnsi="Arial" w:cs="Arial"/>
          <w:noProof/>
          <w:lang w:val="en-NL"/>
        </w:rPr>
        <w:t>: Gebruikt voor dynamische functionaliteiten binnen de applicatie</w:t>
      </w:r>
    </w:p>
    <w:p w14:paraId="1F9A2174" w14:textId="77777777" w:rsidR="00B278F3" w:rsidRPr="00B278F3" w:rsidRDefault="00B278F3" w:rsidP="00B278F3">
      <w:pPr>
        <w:numPr>
          <w:ilvl w:val="0"/>
          <w:numId w:val="15"/>
        </w:numPr>
        <w:rPr>
          <w:rFonts w:ascii="Arial" w:hAnsi="Arial" w:cs="Arial"/>
          <w:noProof/>
          <w:lang w:val="en-NL"/>
        </w:rPr>
      </w:pPr>
      <w:r w:rsidRPr="00B278F3">
        <w:rPr>
          <w:rFonts w:ascii="Arial" w:hAnsi="Arial" w:cs="Arial"/>
          <w:b/>
          <w:bCs/>
          <w:noProof/>
          <w:lang w:val="en-NL"/>
        </w:rPr>
        <w:t>Typescript</w:t>
      </w:r>
      <w:r w:rsidRPr="00B278F3">
        <w:rPr>
          <w:rFonts w:ascii="Arial" w:hAnsi="Arial" w:cs="Arial"/>
          <w:noProof/>
          <w:lang w:val="en-NL"/>
        </w:rPr>
        <w:t>: Voor type-safe scripting binnen de frontend</w:t>
      </w:r>
    </w:p>
    <w:p w14:paraId="770213D0" w14:textId="77777777" w:rsidR="00B278F3" w:rsidRPr="00B278F3" w:rsidRDefault="00B278F3" w:rsidP="00B278F3">
      <w:pPr>
        <w:numPr>
          <w:ilvl w:val="0"/>
          <w:numId w:val="15"/>
        </w:numPr>
        <w:rPr>
          <w:rFonts w:ascii="Arial" w:hAnsi="Arial" w:cs="Arial"/>
          <w:noProof/>
          <w:lang w:val="en-NL"/>
        </w:rPr>
      </w:pPr>
      <w:r w:rsidRPr="00B278F3">
        <w:rPr>
          <w:rFonts w:ascii="Arial" w:hAnsi="Arial" w:cs="Arial"/>
          <w:b/>
          <w:bCs/>
          <w:noProof/>
          <w:lang w:val="en-NL"/>
        </w:rPr>
        <w:t>Blade</w:t>
      </w:r>
      <w:r w:rsidRPr="00B278F3">
        <w:rPr>
          <w:rFonts w:ascii="Arial" w:hAnsi="Arial" w:cs="Arial"/>
          <w:noProof/>
          <w:lang w:val="en-NL"/>
        </w:rPr>
        <w:t>: Laravel's templating engine voor weergave van de frontend</w:t>
      </w:r>
    </w:p>
    <w:p w14:paraId="74959DAB" w14:textId="77777777" w:rsidR="00BB0207" w:rsidRPr="00BB0207" w:rsidRDefault="00BB0207" w:rsidP="00BB0207">
      <w:pPr>
        <w:rPr>
          <w:rFonts w:ascii="Arial" w:hAnsi="Arial" w:cs="Arial"/>
          <w:noProof/>
          <w:lang w:val="en-NL"/>
        </w:rPr>
      </w:pPr>
    </w:p>
    <w:p w14:paraId="09EC10AA" w14:textId="4BF45526" w:rsidR="00B278F3" w:rsidRPr="00451060" w:rsidRDefault="00A13A5A" w:rsidP="00820439">
      <w:pPr>
        <w:rPr>
          <w:rFonts w:ascii="Arial" w:hAnsi="Arial" w:cs="Arial"/>
          <w:noProof/>
        </w:rPr>
      </w:pPr>
      <w:r w:rsidRPr="00451060">
        <w:rPr>
          <w:rFonts w:ascii="Arial" w:hAnsi="Arial" w:cs="Arial"/>
          <w:noProof/>
        </w:rPr>
        <w:br w:type="page"/>
      </w:r>
    </w:p>
    <w:p w14:paraId="3B1F7FA6" w14:textId="63CB0196" w:rsidR="00B278F3" w:rsidRPr="00451060" w:rsidRDefault="00B278F3" w:rsidP="00B278F3">
      <w:pPr>
        <w:rPr>
          <w:rFonts w:ascii="Arial" w:hAnsi="Arial" w:cs="Arial"/>
          <w:noProof/>
          <w:color w:val="181842" w:themeColor="accent1"/>
          <w:sz w:val="32"/>
          <w:szCs w:val="32"/>
        </w:rPr>
      </w:pPr>
      <w:bookmarkStart w:id="3" w:name="_Hlk189466193"/>
      <w:r w:rsidRPr="00451060">
        <w:rPr>
          <w:rFonts w:ascii="Arial" w:hAnsi="Arial" w:cs="Arial"/>
          <w:noProof/>
          <w:color w:val="181842" w:themeColor="accent1"/>
          <w:sz w:val="32"/>
          <w:szCs w:val="32"/>
        </w:rPr>
        <w:lastRenderedPageBreak/>
        <w:t>Databases</w:t>
      </w:r>
    </w:p>
    <w:p w14:paraId="2234B2CE" w14:textId="5AA0FA7F" w:rsidR="003D5B98" w:rsidRPr="00451060" w:rsidRDefault="00B278F3" w:rsidP="003D5B98">
      <w:pPr>
        <w:rPr>
          <w:rFonts w:ascii="Arial" w:hAnsi="Arial" w:cs="Arial"/>
          <w:noProof/>
          <w:lang w:val="en-NL"/>
        </w:rPr>
      </w:pPr>
      <w:r w:rsidRPr="00451060">
        <w:rPr>
          <w:rFonts w:ascii="Arial" w:hAnsi="Arial" w:cs="Arial"/>
          <w:noProof/>
        </w:rPr>
        <w:pict w14:anchorId="6516EA18">
          <v:rect id="_x0000_i1107" style="width:0;height:1.5pt" o:hralign="center" o:bullet="t" o:hrstd="t" o:hr="t" fillcolor="#a0a0a0" stroked="f"/>
        </w:pict>
      </w:r>
      <w:r w:rsidR="003D5B98" w:rsidRPr="00451060">
        <w:rPr>
          <w:rFonts w:ascii="Arial" w:eastAsia="Times New Roman" w:hAnsi="Arial" w:cs="Arial"/>
          <w:lang w:val="en-NL" w:eastAsia="en-NL"/>
        </w:rPr>
        <w:t xml:space="preserve"> </w:t>
      </w:r>
      <w:bookmarkEnd w:id="3"/>
      <w:r w:rsidR="003D5B98" w:rsidRPr="00451060">
        <w:rPr>
          <w:rFonts w:ascii="Arial" w:hAnsi="Arial" w:cs="Arial"/>
          <w:noProof/>
          <w:lang w:val="en-NL"/>
        </w:rPr>
        <w:t>Voor de opslag en het beheer van gegevens wordt gebruikgemaakt van:</w:t>
      </w:r>
    </w:p>
    <w:p w14:paraId="5ABC46A7" w14:textId="77777777" w:rsidR="003D5B98" w:rsidRPr="003D5B98" w:rsidRDefault="003D5B98" w:rsidP="003D5B98">
      <w:pPr>
        <w:numPr>
          <w:ilvl w:val="0"/>
          <w:numId w:val="16"/>
        </w:numPr>
        <w:rPr>
          <w:rFonts w:ascii="Arial" w:hAnsi="Arial" w:cs="Arial"/>
          <w:noProof/>
          <w:lang w:val="en-NL"/>
        </w:rPr>
      </w:pPr>
      <w:r w:rsidRPr="003D5B98">
        <w:rPr>
          <w:rFonts w:ascii="Arial" w:hAnsi="Arial" w:cs="Arial"/>
          <w:b/>
          <w:bCs/>
          <w:noProof/>
          <w:lang w:val="en-NL"/>
        </w:rPr>
        <w:t>MySQL</w:t>
      </w:r>
      <w:r w:rsidRPr="003D5B98">
        <w:rPr>
          <w:rFonts w:ascii="Arial" w:hAnsi="Arial" w:cs="Arial"/>
          <w:noProof/>
          <w:lang w:val="en-NL"/>
        </w:rPr>
        <w:t>: Versie 8.0+</w:t>
      </w:r>
    </w:p>
    <w:p w14:paraId="6D1447D7" w14:textId="77777777" w:rsidR="003D5B98" w:rsidRPr="00451060" w:rsidRDefault="003D5B98" w:rsidP="00B278F3">
      <w:pPr>
        <w:rPr>
          <w:rFonts w:ascii="Arial" w:hAnsi="Arial" w:cs="Arial"/>
          <w:noProof/>
        </w:rPr>
      </w:pPr>
    </w:p>
    <w:p w14:paraId="42B1D2F9" w14:textId="77777777" w:rsidR="003D5B98" w:rsidRPr="00451060" w:rsidRDefault="003D5B98">
      <w:pPr>
        <w:rPr>
          <w:rFonts w:ascii="Arial" w:hAnsi="Arial" w:cs="Arial"/>
          <w:noProof/>
        </w:rPr>
      </w:pPr>
      <w:r w:rsidRPr="00451060">
        <w:rPr>
          <w:rFonts w:ascii="Arial" w:hAnsi="Arial" w:cs="Arial"/>
          <w:noProof/>
        </w:rPr>
        <w:br w:type="page"/>
      </w:r>
    </w:p>
    <w:p w14:paraId="6ABED434" w14:textId="3DCD9829" w:rsidR="003D5B98" w:rsidRPr="00451060" w:rsidRDefault="003D5B98" w:rsidP="003D5B98">
      <w:pPr>
        <w:rPr>
          <w:rFonts w:ascii="Arial" w:hAnsi="Arial" w:cs="Arial"/>
          <w:noProof/>
          <w:color w:val="181842" w:themeColor="accent1"/>
          <w:sz w:val="32"/>
          <w:szCs w:val="32"/>
        </w:rPr>
      </w:pPr>
      <w:r w:rsidRPr="00451060">
        <w:rPr>
          <w:rFonts w:ascii="Arial" w:hAnsi="Arial" w:cs="Arial"/>
          <w:noProof/>
          <w:color w:val="181842" w:themeColor="accent1"/>
          <w:sz w:val="32"/>
          <w:szCs w:val="32"/>
        </w:rPr>
        <w:lastRenderedPageBreak/>
        <w:t>Server en besturingssysteem</w:t>
      </w:r>
    </w:p>
    <w:p w14:paraId="61DD92D4" w14:textId="77777777" w:rsidR="00451060" w:rsidRPr="00451060" w:rsidRDefault="003D5B98" w:rsidP="00451060">
      <w:pPr>
        <w:rPr>
          <w:rFonts w:ascii="Arial" w:eastAsia="Times New Roman" w:hAnsi="Arial" w:cs="Arial"/>
          <w:lang w:val="en-NL" w:eastAsia="en-NL"/>
        </w:rPr>
      </w:pPr>
      <w:r w:rsidRPr="00451060">
        <w:rPr>
          <w:rFonts w:ascii="Arial" w:hAnsi="Arial" w:cs="Arial"/>
          <w:noProof/>
        </w:rPr>
        <w:pict w14:anchorId="31FDA565">
          <v:rect id="_x0000_i1108" style="width:0;height:1.5pt" o:hralign="center" o:bullet="t" o:hrstd="t" o:hr="t" fillcolor="#a0a0a0" stroked="f"/>
        </w:pict>
      </w:r>
      <w:r w:rsidRPr="00451060">
        <w:rPr>
          <w:rFonts w:ascii="Arial" w:eastAsia="Times New Roman" w:hAnsi="Arial" w:cs="Arial"/>
          <w:lang w:val="en-NL" w:eastAsia="en-NL"/>
        </w:rPr>
        <w:t xml:space="preserve"> </w:t>
      </w:r>
      <w:r w:rsidR="00451060" w:rsidRPr="00451060">
        <w:rPr>
          <w:rFonts w:ascii="Arial" w:eastAsia="Times New Roman" w:hAnsi="Arial" w:cs="Arial"/>
          <w:lang w:val="en-NL" w:eastAsia="en-NL"/>
        </w:rPr>
        <w:t xml:space="preserve">De </w:t>
      </w:r>
      <w:proofErr w:type="spellStart"/>
      <w:r w:rsidR="00451060" w:rsidRPr="00451060">
        <w:rPr>
          <w:rFonts w:ascii="Arial" w:eastAsia="Times New Roman" w:hAnsi="Arial" w:cs="Arial"/>
          <w:lang w:val="en-NL" w:eastAsia="en-NL"/>
        </w:rPr>
        <w:t>applicatie</w:t>
      </w:r>
      <w:proofErr w:type="spellEnd"/>
      <w:r w:rsidR="00451060" w:rsidRPr="00451060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451060" w:rsidRPr="00451060">
        <w:rPr>
          <w:rFonts w:ascii="Arial" w:eastAsia="Times New Roman" w:hAnsi="Arial" w:cs="Arial"/>
          <w:lang w:val="en-NL" w:eastAsia="en-NL"/>
        </w:rPr>
        <w:t>wordt</w:t>
      </w:r>
      <w:proofErr w:type="spellEnd"/>
      <w:r w:rsidR="00451060" w:rsidRPr="00451060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451060" w:rsidRPr="00451060">
        <w:rPr>
          <w:rFonts w:ascii="Arial" w:eastAsia="Times New Roman" w:hAnsi="Arial" w:cs="Arial"/>
          <w:lang w:val="en-NL" w:eastAsia="en-NL"/>
        </w:rPr>
        <w:t>gehost</w:t>
      </w:r>
      <w:proofErr w:type="spellEnd"/>
      <w:r w:rsidR="00451060" w:rsidRPr="00451060">
        <w:rPr>
          <w:rFonts w:ascii="Arial" w:eastAsia="Times New Roman" w:hAnsi="Arial" w:cs="Arial"/>
          <w:lang w:val="en-NL" w:eastAsia="en-NL"/>
        </w:rPr>
        <w:t xml:space="preserve"> op </w:t>
      </w:r>
      <w:proofErr w:type="spellStart"/>
      <w:r w:rsidR="00451060" w:rsidRPr="00451060">
        <w:rPr>
          <w:rFonts w:ascii="Arial" w:eastAsia="Times New Roman" w:hAnsi="Arial" w:cs="Arial"/>
          <w:lang w:val="en-NL" w:eastAsia="en-NL"/>
        </w:rPr>
        <w:t>een</w:t>
      </w:r>
      <w:proofErr w:type="spellEnd"/>
      <w:r w:rsidR="00451060" w:rsidRPr="00451060">
        <w:rPr>
          <w:rFonts w:ascii="Arial" w:eastAsia="Times New Roman" w:hAnsi="Arial" w:cs="Arial"/>
          <w:lang w:val="en-NL" w:eastAsia="en-NL"/>
        </w:rPr>
        <w:t xml:space="preserve"> Linux-</w:t>
      </w:r>
      <w:proofErr w:type="spellStart"/>
      <w:r w:rsidR="00451060" w:rsidRPr="00451060">
        <w:rPr>
          <w:rFonts w:ascii="Arial" w:eastAsia="Times New Roman" w:hAnsi="Arial" w:cs="Arial"/>
          <w:lang w:val="en-NL" w:eastAsia="en-NL"/>
        </w:rPr>
        <w:t>gebaseerde</w:t>
      </w:r>
      <w:proofErr w:type="spellEnd"/>
      <w:r w:rsidR="00451060" w:rsidRPr="00451060">
        <w:rPr>
          <w:rFonts w:ascii="Arial" w:eastAsia="Times New Roman" w:hAnsi="Arial" w:cs="Arial"/>
          <w:lang w:val="en-NL" w:eastAsia="en-NL"/>
        </w:rPr>
        <w:t xml:space="preserve"> server met de </w:t>
      </w:r>
      <w:proofErr w:type="spellStart"/>
      <w:r w:rsidR="00451060" w:rsidRPr="00451060">
        <w:rPr>
          <w:rFonts w:ascii="Arial" w:eastAsia="Times New Roman" w:hAnsi="Arial" w:cs="Arial"/>
          <w:lang w:val="en-NL" w:eastAsia="en-NL"/>
        </w:rPr>
        <w:t>volgende</w:t>
      </w:r>
      <w:proofErr w:type="spellEnd"/>
      <w:r w:rsidR="00451060" w:rsidRPr="00451060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451060" w:rsidRPr="00451060">
        <w:rPr>
          <w:rFonts w:ascii="Arial" w:eastAsia="Times New Roman" w:hAnsi="Arial" w:cs="Arial"/>
          <w:lang w:val="en-NL" w:eastAsia="en-NL"/>
        </w:rPr>
        <w:t>specificaties</w:t>
      </w:r>
      <w:proofErr w:type="spellEnd"/>
      <w:r w:rsidR="00451060" w:rsidRPr="00451060">
        <w:rPr>
          <w:rFonts w:ascii="Arial" w:eastAsia="Times New Roman" w:hAnsi="Arial" w:cs="Arial"/>
          <w:lang w:val="en-NL" w:eastAsia="en-NL"/>
        </w:rPr>
        <w:t>:</w:t>
      </w:r>
    </w:p>
    <w:p w14:paraId="0C56BB24" w14:textId="77777777" w:rsidR="00451060" w:rsidRPr="00451060" w:rsidRDefault="00451060" w:rsidP="00451060">
      <w:pPr>
        <w:numPr>
          <w:ilvl w:val="0"/>
          <w:numId w:val="17"/>
        </w:numPr>
        <w:rPr>
          <w:rFonts w:ascii="Arial" w:eastAsia="Times New Roman" w:hAnsi="Arial" w:cs="Arial"/>
          <w:lang w:val="en-NL" w:eastAsia="en-NL"/>
        </w:rPr>
      </w:pPr>
      <w:proofErr w:type="spellStart"/>
      <w:r w:rsidRPr="00451060">
        <w:rPr>
          <w:rFonts w:ascii="Arial" w:eastAsia="Times New Roman" w:hAnsi="Arial" w:cs="Arial"/>
          <w:b/>
          <w:bCs/>
          <w:lang w:val="en-NL" w:eastAsia="en-NL"/>
        </w:rPr>
        <w:t>Besturingssysteem</w:t>
      </w:r>
      <w:proofErr w:type="spellEnd"/>
      <w:r w:rsidRPr="00451060">
        <w:rPr>
          <w:rFonts w:ascii="Arial" w:eastAsia="Times New Roman" w:hAnsi="Arial" w:cs="Arial"/>
          <w:lang w:val="en-NL" w:eastAsia="en-NL"/>
        </w:rPr>
        <w:t>: Ubuntu 24.04 LTS</w:t>
      </w:r>
    </w:p>
    <w:p w14:paraId="76560BAC" w14:textId="749A2F18" w:rsidR="00451060" w:rsidRPr="00451060" w:rsidRDefault="00451060" w:rsidP="00451060">
      <w:pPr>
        <w:numPr>
          <w:ilvl w:val="0"/>
          <w:numId w:val="17"/>
        </w:numPr>
        <w:rPr>
          <w:rFonts w:ascii="Arial" w:eastAsia="Times New Roman" w:hAnsi="Arial" w:cs="Arial"/>
          <w:lang w:val="en-NL" w:eastAsia="en-NL"/>
        </w:rPr>
      </w:pPr>
      <w:r w:rsidRPr="00451060">
        <w:rPr>
          <w:rFonts w:ascii="Arial" w:eastAsia="Times New Roman" w:hAnsi="Arial" w:cs="Arial"/>
          <w:b/>
          <w:bCs/>
          <w:lang w:val="en-NL" w:eastAsia="en-NL"/>
        </w:rPr>
        <w:t>Webserver</w:t>
      </w:r>
      <w:r w:rsidRPr="00451060">
        <w:rPr>
          <w:rFonts w:ascii="Arial" w:eastAsia="Times New Roman" w:hAnsi="Arial" w:cs="Arial"/>
          <w:lang w:val="en-NL" w:eastAsia="en-NL"/>
        </w:rPr>
        <w:t>: Apache</w:t>
      </w:r>
      <w:r>
        <w:rPr>
          <w:rFonts w:ascii="Arial" w:eastAsia="Times New Roman" w:hAnsi="Arial" w:cs="Arial"/>
          <w:lang w:val="en-NL" w:eastAsia="en-NL"/>
        </w:rPr>
        <w:t xml:space="preserve">, </w:t>
      </w:r>
      <w:r w:rsidRPr="00451060">
        <w:rPr>
          <w:rFonts w:ascii="Arial" w:eastAsia="Times New Roman" w:hAnsi="Arial" w:cs="Arial"/>
          <w:lang w:val="en-NL" w:eastAsia="en-NL"/>
        </w:rPr>
        <w:t xml:space="preserve">Nginx </w:t>
      </w:r>
      <w:r>
        <w:rPr>
          <w:rFonts w:ascii="Arial" w:eastAsia="Times New Roman" w:hAnsi="Arial" w:cs="Arial"/>
          <w:lang w:val="en-NL" w:eastAsia="en-NL"/>
        </w:rPr>
        <w:t>of Plesk</w:t>
      </w:r>
      <w:r w:rsidR="00D66493">
        <w:rPr>
          <w:rFonts w:ascii="Arial" w:eastAsia="Times New Roman" w:hAnsi="Arial" w:cs="Arial"/>
          <w:lang w:val="en-NL" w:eastAsia="en-NL"/>
        </w:rPr>
        <w:t xml:space="preserve"> (</w:t>
      </w:r>
      <w:proofErr w:type="spellStart"/>
      <w:r w:rsidR="00D66493">
        <w:rPr>
          <w:rFonts w:ascii="Arial" w:eastAsia="Times New Roman" w:hAnsi="Arial" w:cs="Arial"/>
          <w:lang w:val="en-NL" w:eastAsia="en-NL"/>
        </w:rPr>
        <w:t>Afhankelijk</w:t>
      </w:r>
      <w:proofErr w:type="spellEnd"/>
      <w:r w:rsidR="00D66493">
        <w:rPr>
          <w:rFonts w:ascii="Arial" w:eastAsia="Times New Roman" w:hAnsi="Arial" w:cs="Arial"/>
          <w:lang w:val="en-NL" w:eastAsia="en-NL"/>
        </w:rPr>
        <w:t xml:space="preserve"> van </w:t>
      </w:r>
      <w:proofErr w:type="spellStart"/>
      <w:r w:rsidR="00D66493">
        <w:rPr>
          <w:rFonts w:ascii="Arial" w:eastAsia="Times New Roman" w:hAnsi="Arial" w:cs="Arial"/>
          <w:lang w:val="en-NL" w:eastAsia="en-NL"/>
        </w:rPr>
        <w:t>implementatiekeuze</w:t>
      </w:r>
      <w:proofErr w:type="spellEnd"/>
      <w:r w:rsidR="00D66493">
        <w:rPr>
          <w:rFonts w:ascii="Arial" w:eastAsia="Times New Roman" w:hAnsi="Arial" w:cs="Arial"/>
          <w:lang w:val="en-NL" w:eastAsia="en-NL"/>
        </w:rPr>
        <w:t>)</w:t>
      </w:r>
    </w:p>
    <w:p w14:paraId="5E0ABD25" w14:textId="77777777" w:rsidR="00451060" w:rsidRPr="00451060" w:rsidRDefault="00451060" w:rsidP="00451060">
      <w:pPr>
        <w:numPr>
          <w:ilvl w:val="0"/>
          <w:numId w:val="17"/>
        </w:numPr>
        <w:rPr>
          <w:rFonts w:ascii="Arial" w:eastAsia="Times New Roman" w:hAnsi="Arial" w:cs="Arial"/>
          <w:lang w:val="en-NL" w:eastAsia="en-NL"/>
        </w:rPr>
      </w:pPr>
      <w:r w:rsidRPr="00451060">
        <w:rPr>
          <w:rFonts w:ascii="Arial" w:eastAsia="Times New Roman" w:hAnsi="Arial" w:cs="Arial"/>
          <w:b/>
          <w:bCs/>
          <w:lang w:val="en-NL" w:eastAsia="en-NL"/>
        </w:rPr>
        <w:t>Database Server</w:t>
      </w:r>
      <w:r w:rsidRPr="00451060">
        <w:rPr>
          <w:rFonts w:ascii="Arial" w:eastAsia="Times New Roman" w:hAnsi="Arial" w:cs="Arial"/>
          <w:lang w:val="en-NL" w:eastAsia="en-NL"/>
        </w:rPr>
        <w:t>: MySQL 8.0+</w:t>
      </w:r>
    </w:p>
    <w:p w14:paraId="77737987" w14:textId="5E78CEF9" w:rsidR="00D66493" w:rsidRDefault="00B278F3" w:rsidP="003D5B98">
      <w:pPr>
        <w:rPr>
          <w:rFonts w:ascii="Arial" w:hAnsi="Arial" w:cs="Arial"/>
          <w:noProof/>
        </w:rPr>
      </w:pPr>
      <w:r w:rsidRPr="00451060">
        <w:rPr>
          <w:rFonts w:ascii="Arial" w:hAnsi="Arial" w:cs="Arial"/>
          <w:noProof/>
        </w:rPr>
        <w:br w:type="page"/>
      </w:r>
    </w:p>
    <w:p w14:paraId="3038F458" w14:textId="516300B8" w:rsidR="00D66493" w:rsidRPr="00451060" w:rsidRDefault="00D66493" w:rsidP="00D66493">
      <w:pPr>
        <w:rPr>
          <w:rFonts w:ascii="Arial" w:hAnsi="Arial" w:cs="Arial"/>
          <w:noProof/>
          <w:color w:val="181842" w:themeColor="accent1"/>
          <w:sz w:val="32"/>
          <w:szCs w:val="32"/>
        </w:rPr>
      </w:pPr>
      <w:r>
        <w:rPr>
          <w:rFonts w:ascii="Arial" w:hAnsi="Arial" w:cs="Arial"/>
          <w:noProof/>
          <w:color w:val="181842" w:themeColor="accent1"/>
          <w:sz w:val="32"/>
          <w:szCs w:val="32"/>
        </w:rPr>
        <w:lastRenderedPageBreak/>
        <w:t>Overige technische eisen</w:t>
      </w:r>
    </w:p>
    <w:p w14:paraId="0AA6BEE2" w14:textId="596398BE" w:rsidR="00B66D0E" w:rsidRPr="00B66D0E" w:rsidRDefault="00D66493" w:rsidP="00B66D0E">
      <w:pPr>
        <w:rPr>
          <w:rFonts w:ascii="Arial" w:eastAsia="Times New Roman" w:hAnsi="Arial" w:cs="Arial"/>
          <w:lang w:val="en-NL" w:eastAsia="en-NL"/>
        </w:rPr>
      </w:pPr>
      <w:r w:rsidRPr="00451060">
        <w:rPr>
          <w:rFonts w:ascii="Arial" w:hAnsi="Arial" w:cs="Arial"/>
          <w:noProof/>
        </w:rPr>
        <w:pict w14:anchorId="1C277179">
          <v:rect id="_x0000_i1118" style="width:0;height:1.5pt" o:hralign="center" o:bullet="t" o:hrstd="t" o:hr="t" fillcolor="#a0a0a0" stroked="f"/>
        </w:pic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Naast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bovengenoemde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componenten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zijn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er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aanvullende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eisen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voor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een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stabiele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en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efficiënte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werking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 xml:space="preserve"> van de </w:t>
      </w:r>
      <w:proofErr w:type="spellStart"/>
      <w:r w:rsidR="00B66D0E" w:rsidRPr="00B66D0E">
        <w:rPr>
          <w:rFonts w:ascii="Arial" w:eastAsia="Times New Roman" w:hAnsi="Arial" w:cs="Arial"/>
          <w:lang w:val="en-NL" w:eastAsia="en-NL"/>
        </w:rPr>
        <w:t>applicatie</w:t>
      </w:r>
      <w:proofErr w:type="spellEnd"/>
      <w:r w:rsidR="00B66D0E" w:rsidRPr="00B66D0E">
        <w:rPr>
          <w:rFonts w:ascii="Arial" w:eastAsia="Times New Roman" w:hAnsi="Arial" w:cs="Arial"/>
          <w:lang w:val="en-NL" w:eastAsia="en-NL"/>
        </w:rPr>
        <w:t>:</w:t>
      </w:r>
    </w:p>
    <w:p w14:paraId="39F59EFF" w14:textId="77777777" w:rsidR="00B66D0E" w:rsidRPr="00B66D0E" w:rsidRDefault="00B66D0E" w:rsidP="00B66D0E">
      <w:pPr>
        <w:numPr>
          <w:ilvl w:val="0"/>
          <w:numId w:val="18"/>
        </w:numPr>
        <w:rPr>
          <w:rFonts w:ascii="Arial" w:eastAsia="Times New Roman" w:hAnsi="Arial" w:cs="Arial"/>
          <w:lang w:val="en-NL" w:eastAsia="en-NL"/>
        </w:rPr>
      </w:pPr>
      <w:r w:rsidRPr="00B66D0E">
        <w:rPr>
          <w:rFonts w:ascii="Arial" w:eastAsia="Times New Roman" w:hAnsi="Arial" w:cs="Arial"/>
          <w:b/>
          <w:bCs/>
          <w:lang w:val="en-NL" w:eastAsia="en-NL"/>
        </w:rPr>
        <w:t>Composer</w:t>
      </w:r>
      <w:r w:rsidRPr="00B66D0E">
        <w:rPr>
          <w:rFonts w:ascii="Arial" w:eastAsia="Times New Roman" w:hAnsi="Arial" w:cs="Arial"/>
          <w:lang w:val="en-NL" w:eastAsia="en-NL"/>
        </w:rPr>
        <w:t xml:space="preserve">: Voor het </w:t>
      </w:r>
      <w:proofErr w:type="spellStart"/>
      <w:r w:rsidRPr="00B66D0E">
        <w:rPr>
          <w:rFonts w:ascii="Arial" w:eastAsia="Times New Roman" w:hAnsi="Arial" w:cs="Arial"/>
          <w:lang w:val="en-NL" w:eastAsia="en-NL"/>
        </w:rPr>
        <w:t>beheren</w:t>
      </w:r>
      <w:proofErr w:type="spellEnd"/>
      <w:r w:rsidRPr="00B66D0E">
        <w:rPr>
          <w:rFonts w:ascii="Arial" w:eastAsia="Times New Roman" w:hAnsi="Arial" w:cs="Arial"/>
          <w:lang w:val="en-NL" w:eastAsia="en-NL"/>
        </w:rPr>
        <w:t xml:space="preserve"> van PHP-</w:t>
      </w:r>
      <w:proofErr w:type="spellStart"/>
      <w:r w:rsidRPr="00B66D0E">
        <w:rPr>
          <w:rFonts w:ascii="Arial" w:eastAsia="Times New Roman" w:hAnsi="Arial" w:cs="Arial"/>
          <w:lang w:val="en-NL" w:eastAsia="en-NL"/>
        </w:rPr>
        <w:t>pakketten</w:t>
      </w:r>
      <w:proofErr w:type="spellEnd"/>
    </w:p>
    <w:p w14:paraId="1EE16DA3" w14:textId="77777777" w:rsidR="00B66D0E" w:rsidRPr="00B66D0E" w:rsidRDefault="00B66D0E" w:rsidP="00B66D0E">
      <w:pPr>
        <w:numPr>
          <w:ilvl w:val="0"/>
          <w:numId w:val="18"/>
        </w:numPr>
        <w:rPr>
          <w:rFonts w:ascii="Arial" w:eastAsia="Times New Roman" w:hAnsi="Arial" w:cs="Arial"/>
          <w:lang w:val="en-NL" w:eastAsia="en-NL"/>
        </w:rPr>
      </w:pPr>
      <w:r w:rsidRPr="00B66D0E">
        <w:rPr>
          <w:rFonts w:ascii="Arial" w:eastAsia="Times New Roman" w:hAnsi="Arial" w:cs="Arial"/>
          <w:b/>
          <w:bCs/>
          <w:lang w:val="en-NL" w:eastAsia="en-NL"/>
        </w:rPr>
        <w:t xml:space="preserve">Node.js &amp; </w:t>
      </w:r>
      <w:proofErr w:type="spellStart"/>
      <w:r w:rsidRPr="00B66D0E">
        <w:rPr>
          <w:rFonts w:ascii="Arial" w:eastAsia="Times New Roman" w:hAnsi="Arial" w:cs="Arial"/>
          <w:b/>
          <w:bCs/>
          <w:lang w:val="en-NL" w:eastAsia="en-NL"/>
        </w:rPr>
        <w:t>npm</w:t>
      </w:r>
      <w:proofErr w:type="spellEnd"/>
      <w:r w:rsidRPr="00B66D0E">
        <w:rPr>
          <w:rFonts w:ascii="Arial" w:eastAsia="Times New Roman" w:hAnsi="Arial" w:cs="Arial"/>
          <w:lang w:val="en-NL" w:eastAsia="en-NL"/>
        </w:rPr>
        <w:t xml:space="preserve">: Voor het </w:t>
      </w:r>
      <w:proofErr w:type="spellStart"/>
      <w:r w:rsidRPr="00B66D0E">
        <w:rPr>
          <w:rFonts w:ascii="Arial" w:eastAsia="Times New Roman" w:hAnsi="Arial" w:cs="Arial"/>
          <w:lang w:val="en-NL" w:eastAsia="en-NL"/>
        </w:rPr>
        <w:t>beheren</w:t>
      </w:r>
      <w:proofErr w:type="spellEnd"/>
      <w:r w:rsidRPr="00B66D0E">
        <w:rPr>
          <w:rFonts w:ascii="Arial" w:eastAsia="Times New Roman" w:hAnsi="Arial" w:cs="Arial"/>
          <w:lang w:val="en-NL" w:eastAsia="en-NL"/>
        </w:rPr>
        <w:t xml:space="preserve"> van frontend dependencies</w:t>
      </w:r>
    </w:p>
    <w:p w14:paraId="4937C741" w14:textId="77777777" w:rsidR="00B66D0E" w:rsidRDefault="00B66D0E" w:rsidP="00B66D0E">
      <w:pPr>
        <w:numPr>
          <w:ilvl w:val="0"/>
          <w:numId w:val="18"/>
        </w:numPr>
        <w:rPr>
          <w:rFonts w:ascii="Arial" w:eastAsia="Times New Roman" w:hAnsi="Arial" w:cs="Arial"/>
          <w:lang w:val="en-NL" w:eastAsia="en-NL"/>
        </w:rPr>
      </w:pPr>
      <w:r w:rsidRPr="00B66D0E">
        <w:rPr>
          <w:rFonts w:ascii="Arial" w:eastAsia="Times New Roman" w:hAnsi="Arial" w:cs="Arial"/>
          <w:b/>
          <w:bCs/>
          <w:lang w:val="en-NL" w:eastAsia="en-NL"/>
        </w:rPr>
        <w:t>Git</w:t>
      </w:r>
      <w:r w:rsidRPr="00B66D0E">
        <w:rPr>
          <w:rFonts w:ascii="Arial" w:eastAsia="Times New Roman" w:hAnsi="Arial" w:cs="Arial"/>
          <w:lang w:val="en-NL" w:eastAsia="en-NL"/>
        </w:rPr>
        <w:t xml:space="preserve">: </w:t>
      </w:r>
      <w:proofErr w:type="spellStart"/>
      <w:r w:rsidRPr="00B66D0E">
        <w:rPr>
          <w:rFonts w:ascii="Arial" w:eastAsia="Times New Roman" w:hAnsi="Arial" w:cs="Arial"/>
          <w:lang w:val="en-NL" w:eastAsia="en-NL"/>
        </w:rPr>
        <w:t>Versiebeheer</w:t>
      </w:r>
      <w:proofErr w:type="spellEnd"/>
      <w:r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Pr="00B66D0E">
        <w:rPr>
          <w:rFonts w:ascii="Arial" w:eastAsia="Times New Roman" w:hAnsi="Arial" w:cs="Arial"/>
          <w:lang w:val="en-NL" w:eastAsia="en-NL"/>
        </w:rPr>
        <w:t>en</w:t>
      </w:r>
      <w:proofErr w:type="spellEnd"/>
      <w:r w:rsidRPr="00B66D0E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Pr="00B66D0E">
        <w:rPr>
          <w:rFonts w:ascii="Arial" w:eastAsia="Times New Roman" w:hAnsi="Arial" w:cs="Arial"/>
          <w:lang w:val="en-NL" w:eastAsia="en-NL"/>
        </w:rPr>
        <w:t>samenwerking</w:t>
      </w:r>
      <w:proofErr w:type="spellEnd"/>
    </w:p>
    <w:p w14:paraId="1874E09C" w14:textId="08A9CF6F" w:rsidR="00D2501F" w:rsidRDefault="00D2501F" w:rsidP="00D2501F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ascii="Arial" w:eastAsia="Times New Roman" w:hAnsi="Arial" w:cs="Arial"/>
          <w:lang w:val="en-NL" w:eastAsia="en-NL"/>
        </w:rPr>
      </w:pPr>
      <w:r w:rsidRPr="00D2501F">
        <w:rPr>
          <w:rFonts w:ascii="Arial" w:eastAsia="Times New Roman" w:hAnsi="Arial" w:cs="Arial"/>
          <w:b/>
          <w:bCs/>
          <w:lang w:val="en-NL" w:eastAsia="en-NL"/>
        </w:rPr>
        <w:t>GitHub of Bitbucket</w:t>
      </w:r>
      <w:r w:rsidRPr="00D2501F">
        <w:rPr>
          <w:rFonts w:ascii="Arial" w:eastAsia="Times New Roman" w:hAnsi="Arial" w:cs="Arial"/>
          <w:lang w:val="en-NL" w:eastAsia="en-NL"/>
        </w:rPr>
        <w:t xml:space="preserve">: Voor </w:t>
      </w:r>
      <w:proofErr w:type="spellStart"/>
      <w:r w:rsidRPr="00D2501F">
        <w:rPr>
          <w:rFonts w:ascii="Arial" w:eastAsia="Times New Roman" w:hAnsi="Arial" w:cs="Arial"/>
          <w:lang w:val="en-NL" w:eastAsia="en-NL"/>
        </w:rPr>
        <w:t>broncodebeheer</w:t>
      </w:r>
      <w:proofErr w:type="spellEnd"/>
      <w:r w:rsidRPr="00D2501F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Pr="00D2501F">
        <w:rPr>
          <w:rFonts w:ascii="Arial" w:eastAsia="Times New Roman" w:hAnsi="Arial" w:cs="Arial"/>
          <w:lang w:val="en-NL" w:eastAsia="en-NL"/>
        </w:rPr>
        <w:t>en</w:t>
      </w:r>
      <w:proofErr w:type="spellEnd"/>
      <w:r w:rsidRPr="00D2501F">
        <w:rPr>
          <w:rFonts w:ascii="Arial" w:eastAsia="Times New Roman" w:hAnsi="Arial" w:cs="Arial"/>
          <w:lang w:val="en-NL" w:eastAsia="en-NL"/>
        </w:rPr>
        <w:t xml:space="preserve"> </w:t>
      </w:r>
      <w:proofErr w:type="spellStart"/>
      <w:r w:rsidRPr="00D2501F">
        <w:rPr>
          <w:rFonts w:ascii="Arial" w:eastAsia="Times New Roman" w:hAnsi="Arial" w:cs="Arial"/>
          <w:lang w:val="en-NL" w:eastAsia="en-NL"/>
        </w:rPr>
        <w:t>samenwerking</w:t>
      </w:r>
      <w:proofErr w:type="spellEnd"/>
    </w:p>
    <w:p w14:paraId="758777F0" w14:textId="77777777" w:rsidR="00D2501F" w:rsidRDefault="00D2501F">
      <w:pPr>
        <w:rPr>
          <w:rFonts w:ascii="Arial" w:eastAsia="Times New Roman" w:hAnsi="Arial" w:cs="Arial"/>
          <w:lang w:val="en-NL" w:eastAsia="en-NL"/>
        </w:rPr>
      </w:pPr>
      <w:r>
        <w:rPr>
          <w:rFonts w:ascii="Arial" w:eastAsia="Times New Roman" w:hAnsi="Arial" w:cs="Arial"/>
          <w:lang w:val="en-NL" w:eastAsia="en-NL"/>
        </w:rPr>
        <w:br w:type="page"/>
      </w:r>
    </w:p>
    <w:p w14:paraId="27D01735" w14:textId="74F6B7B1" w:rsidR="00D2501F" w:rsidRPr="00451060" w:rsidRDefault="008C5793" w:rsidP="00D2501F">
      <w:pPr>
        <w:rPr>
          <w:rFonts w:ascii="Arial" w:hAnsi="Arial" w:cs="Arial"/>
          <w:noProof/>
          <w:color w:val="181842" w:themeColor="accent1"/>
          <w:sz w:val="32"/>
          <w:szCs w:val="32"/>
        </w:rPr>
      </w:pPr>
      <w:r>
        <w:rPr>
          <w:rFonts w:ascii="Arial" w:hAnsi="Arial" w:cs="Arial"/>
          <w:noProof/>
          <w:color w:val="181842" w:themeColor="accent1"/>
          <w:sz w:val="32"/>
          <w:szCs w:val="32"/>
        </w:rPr>
        <w:lastRenderedPageBreak/>
        <w:t>Conclusie</w:t>
      </w:r>
    </w:p>
    <w:p w14:paraId="46F03839" w14:textId="75171681" w:rsidR="00D2501F" w:rsidRPr="00D2501F" w:rsidRDefault="00D2501F" w:rsidP="00D2501F">
      <w:pPr>
        <w:spacing w:before="100" w:beforeAutospacing="1" w:after="100" w:afterAutospacing="1"/>
        <w:rPr>
          <w:rFonts w:ascii="Arial" w:eastAsia="Times New Roman" w:hAnsi="Arial" w:cs="Arial"/>
          <w:lang w:val="en-NL" w:eastAsia="en-NL"/>
        </w:rPr>
      </w:pPr>
      <w:r w:rsidRPr="00451060">
        <w:rPr>
          <w:rFonts w:ascii="Arial" w:hAnsi="Arial" w:cs="Arial"/>
          <w:noProof/>
        </w:rPr>
        <w:pict w14:anchorId="700FC39B">
          <v:rect id="_x0000_i1120" style="width:0;height:1.5pt" o:hralign="center" o:bullet="t" o:hrstd="t" o:hr="t" fillcolor="#a0a0a0" stroked="f"/>
        </w:pict>
      </w:r>
    </w:p>
    <w:p w14:paraId="329F36C2" w14:textId="77777777" w:rsidR="008C5793" w:rsidRPr="008C5793" w:rsidRDefault="008C5793" w:rsidP="008C5793">
      <w:pPr>
        <w:rPr>
          <w:rFonts w:ascii="Arial" w:hAnsi="Arial" w:cs="Arial"/>
          <w:noProof/>
          <w:lang w:val="en-NL"/>
        </w:rPr>
      </w:pPr>
      <w:r w:rsidRPr="008C5793">
        <w:rPr>
          <w:rFonts w:ascii="Arial" w:hAnsi="Arial" w:cs="Arial"/>
          <w:noProof/>
          <w:lang w:val="en-NL"/>
        </w:rPr>
        <w:t>Dit document biedt een overzicht van de technische vereisten en infrastructuur voor de applicatieontwikkeling. Eventuele wijzigingen of aanvullingen kunnen in overleg met het ontwikkelteam worden doorgevoerd.</w:t>
      </w:r>
    </w:p>
    <w:p w14:paraId="57B1E3B1" w14:textId="7BE3D590" w:rsidR="00B278F3" w:rsidRPr="00451060" w:rsidRDefault="00D66493" w:rsidP="00D66493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974ABEC" w14:textId="77777777" w:rsidR="00C5068D" w:rsidRPr="00451060" w:rsidRDefault="00C5068D" w:rsidP="00820439">
      <w:pPr>
        <w:rPr>
          <w:rFonts w:ascii="Arial" w:hAnsi="Arial" w:cs="Arial"/>
          <w:noProof/>
        </w:rPr>
      </w:pPr>
    </w:p>
    <w:tbl>
      <w:tblPr>
        <w:tblW w:w="10659" w:type="dxa"/>
        <w:tblInd w:w="-108" w:type="dxa"/>
        <w:shd w:val="clear" w:color="auto" w:fill="FD9800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451060" w14:paraId="57D23564" w14:textId="77777777" w:rsidTr="0061348B">
        <w:trPr>
          <w:trHeight w:val="3821"/>
        </w:trPr>
        <w:tc>
          <w:tcPr>
            <w:tcW w:w="993" w:type="dxa"/>
            <w:vMerge w:val="restart"/>
            <w:shd w:val="clear" w:color="auto" w:fill="FD9800" w:themeFill="accent2"/>
          </w:tcPr>
          <w:p w14:paraId="348B9558" w14:textId="77777777" w:rsidR="0031055C" w:rsidRPr="00451060" w:rsidRDefault="0031055C" w:rsidP="0031055C">
            <w:pPr>
              <w:pStyle w:val="Grafischanker"/>
              <w:rPr>
                <w:rFonts w:ascii="Arial" w:hAnsi="Arial" w:cs="Arial"/>
                <w:noProof/>
              </w:rPr>
            </w:pPr>
          </w:p>
        </w:tc>
        <w:tc>
          <w:tcPr>
            <w:tcW w:w="8674" w:type="dxa"/>
            <w:tcBorders>
              <w:bottom w:val="single" w:sz="36" w:space="0" w:color="181842" w:themeColor="accent1"/>
            </w:tcBorders>
            <w:shd w:val="clear" w:color="auto" w:fill="FD9800" w:themeFill="accent2"/>
          </w:tcPr>
          <w:p w14:paraId="69ED33B9" w14:textId="77777777" w:rsidR="0031055C" w:rsidRPr="00451060" w:rsidRDefault="0031055C" w:rsidP="0031055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92" w:type="dxa"/>
            <w:vMerge w:val="restart"/>
            <w:shd w:val="clear" w:color="auto" w:fill="FD9800" w:themeFill="accent2"/>
          </w:tcPr>
          <w:p w14:paraId="4BE6297B" w14:textId="77777777" w:rsidR="0031055C" w:rsidRPr="00451060" w:rsidRDefault="0031055C" w:rsidP="00841EB0">
            <w:pPr>
              <w:rPr>
                <w:rFonts w:ascii="Arial" w:hAnsi="Arial" w:cs="Arial"/>
                <w:noProof/>
              </w:rPr>
            </w:pPr>
          </w:p>
        </w:tc>
      </w:tr>
      <w:tr w:rsidR="0031055C" w:rsidRPr="00451060" w14:paraId="1EF4B8D8" w14:textId="77777777" w:rsidTr="0061348B">
        <w:trPr>
          <w:trHeight w:val="5966"/>
        </w:trPr>
        <w:tc>
          <w:tcPr>
            <w:tcW w:w="993" w:type="dxa"/>
            <w:vMerge/>
            <w:shd w:val="clear" w:color="auto" w:fill="FD9800" w:themeFill="accent2"/>
          </w:tcPr>
          <w:p w14:paraId="365711C6" w14:textId="77777777" w:rsidR="0031055C" w:rsidRPr="00451060" w:rsidRDefault="0031055C" w:rsidP="00841EB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674" w:type="dxa"/>
            <w:tcBorders>
              <w:top w:val="single" w:sz="36" w:space="0" w:color="181842" w:themeColor="accent1"/>
              <w:bottom w:val="single" w:sz="36" w:space="0" w:color="181842" w:themeColor="accent1"/>
            </w:tcBorders>
            <w:shd w:val="clear" w:color="auto" w:fill="FFFFFF" w:themeFill="background1"/>
            <w:vAlign w:val="center"/>
          </w:tcPr>
          <w:p w14:paraId="4551A79B" w14:textId="0844C448" w:rsidR="0031055C" w:rsidRPr="00451060" w:rsidRDefault="00C56ABD" w:rsidP="00A24793">
            <w:pPr>
              <w:pStyle w:val="Quote"/>
              <w:rPr>
                <w:rFonts w:ascii="Arial" w:hAnsi="Arial" w:cs="Arial"/>
                <w:noProof/>
                <w:sz w:val="80"/>
                <w:szCs w:val="80"/>
              </w:rPr>
            </w:pPr>
            <w:r w:rsidRPr="00451060">
              <w:rPr>
                <w:rFonts w:ascii="Arial" w:hAnsi="Arial" w:cs="Arial"/>
                <w:noProof/>
                <w:sz w:val="44"/>
                <w:szCs w:val="44"/>
              </w:rPr>
              <w:t>Einde</w:t>
            </w:r>
          </w:p>
        </w:tc>
        <w:tc>
          <w:tcPr>
            <w:tcW w:w="992" w:type="dxa"/>
            <w:vMerge/>
            <w:shd w:val="clear" w:color="auto" w:fill="FD9800" w:themeFill="accent2"/>
          </w:tcPr>
          <w:p w14:paraId="6897B481" w14:textId="77777777" w:rsidR="0031055C" w:rsidRPr="00451060" w:rsidRDefault="0031055C" w:rsidP="00841EB0">
            <w:pPr>
              <w:rPr>
                <w:rFonts w:ascii="Arial" w:hAnsi="Arial" w:cs="Arial"/>
                <w:noProof/>
              </w:rPr>
            </w:pPr>
          </w:p>
        </w:tc>
      </w:tr>
      <w:tr w:rsidR="0031055C" w:rsidRPr="00451060" w14:paraId="0B52B68C" w14:textId="77777777" w:rsidTr="0061348B">
        <w:trPr>
          <w:trHeight w:val="4309"/>
        </w:trPr>
        <w:tc>
          <w:tcPr>
            <w:tcW w:w="993" w:type="dxa"/>
            <w:vMerge/>
            <w:shd w:val="clear" w:color="auto" w:fill="FD9800" w:themeFill="accent2"/>
          </w:tcPr>
          <w:p w14:paraId="2D63F33D" w14:textId="77777777" w:rsidR="0031055C" w:rsidRPr="00451060" w:rsidRDefault="0031055C" w:rsidP="00841EB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674" w:type="dxa"/>
            <w:tcBorders>
              <w:top w:val="single" w:sz="36" w:space="0" w:color="181842" w:themeColor="accent1"/>
            </w:tcBorders>
            <w:shd w:val="clear" w:color="auto" w:fill="FD9800" w:themeFill="accent2"/>
          </w:tcPr>
          <w:p w14:paraId="6E772A8C" w14:textId="77777777" w:rsidR="0031055C" w:rsidRPr="00451060" w:rsidRDefault="0031055C" w:rsidP="0031055C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92" w:type="dxa"/>
            <w:vMerge/>
            <w:shd w:val="clear" w:color="auto" w:fill="FD9800" w:themeFill="accent2"/>
          </w:tcPr>
          <w:p w14:paraId="6CA83052" w14:textId="77777777" w:rsidR="0031055C" w:rsidRPr="00451060" w:rsidRDefault="0031055C" w:rsidP="00841EB0">
            <w:pPr>
              <w:rPr>
                <w:rFonts w:ascii="Arial" w:hAnsi="Arial" w:cs="Arial"/>
                <w:noProof/>
              </w:rPr>
            </w:pPr>
          </w:p>
        </w:tc>
      </w:tr>
    </w:tbl>
    <w:p w14:paraId="7F31DCF7" w14:textId="77777777" w:rsidR="00A81248" w:rsidRPr="00451060" w:rsidRDefault="00C66528" w:rsidP="0061348B">
      <w:pPr>
        <w:rPr>
          <w:rFonts w:ascii="Arial" w:hAnsi="Arial" w:cs="Arial"/>
          <w:noProof/>
        </w:rPr>
      </w:pPr>
      <w:r w:rsidRPr="00451060">
        <w:rPr>
          <w:rFonts w:ascii="Arial" w:hAnsi="Arial" w:cs="Arial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1A74DDA" wp14:editId="6D7572A9">
                <wp:simplePos x="0" y="0"/>
                <wp:positionH relativeFrom="column">
                  <wp:posOffset>-428138</wp:posOffset>
                </wp:positionH>
                <wp:positionV relativeFrom="paragraph">
                  <wp:posOffset>-9773890</wp:posOffset>
                </wp:positionV>
                <wp:extent cx="7771130" cy="9827171"/>
                <wp:effectExtent l="0" t="0" r="1270" b="3175"/>
                <wp:wrapNone/>
                <wp:docPr id="23" name="Vor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8271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241A" id="Vorm" o:spid="_x0000_s1026" alt="&quot;&quot;" style="position:absolute;margin-left:-33.7pt;margin-top:-769.6pt;width:611.9pt;height:773.8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" path="m,14678r,6922l21600,3032,21600,,17075,,,14678xe" fillcolor="#181842 [3204]" stroked="f" strokeweight="1pt">
                <v:stroke miterlimit="4" joinstyle="miter"/>
                <v:path arrowok="t" o:extrusionok="f" o:connecttype="custom" o:connectlocs="3885565,4913586;3885565,4913586;3885565,4913586;3885565,4913586" o:connectangles="0,90,180,270"/>
              </v:shape>
            </w:pict>
          </mc:Fallback>
        </mc:AlternateContent>
      </w:r>
    </w:p>
    <w:sectPr w:rsidR="00A81248" w:rsidRPr="00451060" w:rsidSect="00053121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C603C" w14:textId="77777777" w:rsidR="00D81A7C" w:rsidRDefault="00D81A7C" w:rsidP="001205A1">
      <w:r>
        <w:separator/>
      </w:r>
    </w:p>
  </w:endnote>
  <w:endnote w:type="continuationSeparator" w:id="0">
    <w:p w14:paraId="0442533D" w14:textId="77777777" w:rsidR="00D81A7C" w:rsidRDefault="00D81A7C" w:rsidP="001205A1">
      <w:r>
        <w:continuationSeparator/>
      </w:r>
    </w:p>
  </w:endnote>
  <w:endnote w:type="continuationNotice" w:id="1">
    <w:p w14:paraId="6C97C20A" w14:textId="77777777" w:rsidR="00D81A7C" w:rsidRDefault="00D81A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9B26A0" w14:textId="77777777" w:rsidR="001205A1" w:rsidRDefault="001205A1" w:rsidP="00841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bidi="nl-NL"/>
          </w:rPr>
          <w:fldChar w:fldCharType="begin"/>
        </w:r>
        <w:r>
          <w:rPr>
            <w:rStyle w:val="PageNumber"/>
            <w:lang w:bidi="nl-NL"/>
          </w:rPr>
          <w:instrText xml:space="preserve"> PAGE </w:instrText>
        </w:r>
        <w:r>
          <w:rPr>
            <w:rStyle w:val="PageNumber"/>
            <w:lang w:bidi="nl-NL"/>
          </w:rPr>
          <w:fldChar w:fldCharType="separate"/>
        </w:r>
        <w:r w:rsidR="007B0740">
          <w:rPr>
            <w:rStyle w:val="PageNumber"/>
            <w:noProof/>
            <w:lang w:bidi="nl-NL"/>
          </w:rPr>
          <w:t>2</w:t>
        </w:r>
        <w:r>
          <w:rPr>
            <w:rStyle w:val="PageNumber"/>
            <w:lang w:bidi="nl-NL"/>
          </w:rPr>
          <w:fldChar w:fldCharType="end"/>
        </w:r>
      </w:p>
    </w:sdtContent>
  </w:sdt>
  <w:p w14:paraId="58257F33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86A82" w14:textId="4880849B" w:rsidR="00FE79FB" w:rsidRPr="00841EB0" w:rsidRDefault="00EC5014">
    <w:pPr>
      <w:pStyle w:val="Footer"/>
      <w:rPr>
        <w:rFonts w:ascii="Arial" w:hAnsi="Arial" w:cs="Arial"/>
        <w:b w:val="0"/>
        <w:bCs/>
        <w:sz w:val="24"/>
        <w:szCs w:val="32"/>
      </w:rPr>
    </w:pPr>
    <w:r>
      <w:rPr>
        <w:rStyle w:val="PageNumber"/>
        <w:rFonts w:ascii="Arial" w:hAnsi="Arial" w:cs="Arial"/>
        <w:b w:val="0"/>
        <w:bCs/>
        <w:sz w:val="24"/>
        <w:szCs w:val="32"/>
        <w:lang w:bidi="nl-NL"/>
      </w:rPr>
      <w:t xml:space="preserve">User Story’s | </w:t>
    </w:r>
    <w:r w:rsidR="007805E9" w:rsidRPr="00841EB0">
      <w:rPr>
        <w:rStyle w:val="PageNumber"/>
        <w:rFonts w:ascii="Arial" w:hAnsi="Arial" w:cs="Arial"/>
        <w:b w:val="0"/>
        <w:bCs/>
        <w:sz w:val="24"/>
        <w:szCs w:val="32"/>
        <w:lang w:bidi="nl-NL"/>
      </w:rPr>
      <w:t>Skuutema retail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7674D" w14:textId="77777777" w:rsidR="00D81A7C" w:rsidRDefault="00D81A7C" w:rsidP="001205A1">
      <w:r>
        <w:separator/>
      </w:r>
    </w:p>
  </w:footnote>
  <w:footnote w:type="continuationSeparator" w:id="0">
    <w:p w14:paraId="38BD21FA" w14:textId="77777777" w:rsidR="00D81A7C" w:rsidRDefault="00D81A7C" w:rsidP="001205A1">
      <w:r>
        <w:continuationSeparator/>
      </w:r>
    </w:p>
  </w:footnote>
  <w:footnote w:type="continuationNotice" w:id="1">
    <w:p w14:paraId="42820E8C" w14:textId="77777777" w:rsidR="00D81A7C" w:rsidRDefault="00D81A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5461"/>
    <w:multiLevelType w:val="multilevel"/>
    <w:tmpl w:val="A0102A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9322F"/>
    <w:multiLevelType w:val="multilevel"/>
    <w:tmpl w:val="96C6C6F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23F2BD3"/>
    <w:multiLevelType w:val="multilevel"/>
    <w:tmpl w:val="168675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F7301"/>
    <w:multiLevelType w:val="multilevel"/>
    <w:tmpl w:val="599E8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766E0"/>
    <w:multiLevelType w:val="multilevel"/>
    <w:tmpl w:val="C1C2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45A17"/>
    <w:multiLevelType w:val="multilevel"/>
    <w:tmpl w:val="DE643D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0557D"/>
    <w:multiLevelType w:val="multilevel"/>
    <w:tmpl w:val="CC3CA4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D284D"/>
    <w:multiLevelType w:val="multilevel"/>
    <w:tmpl w:val="8BC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10AA3"/>
    <w:multiLevelType w:val="multilevel"/>
    <w:tmpl w:val="6A860B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E714A"/>
    <w:multiLevelType w:val="multilevel"/>
    <w:tmpl w:val="C66E01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0077A7"/>
    <w:multiLevelType w:val="multilevel"/>
    <w:tmpl w:val="96C6C6F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63FE5119"/>
    <w:multiLevelType w:val="multilevel"/>
    <w:tmpl w:val="96C6C6F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66C27BDD"/>
    <w:multiLevelType w:val="multilevel"/>
    <w:tmpl w:val="1DE6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4897"/>
    <w:multiLevelType w:val="multilevel"/>
    <w:tmpl w:val="3A9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71D46"/>
    <w:multiLevelType w:val="multilevel"/>
    <w:tmpl w:val="9E8039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27F2D"/>
    <w:multiLevelType w:val="multilevel"/>
    <w:tmpl w:val="482AEF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E409A"/>
    <w:multiLevelType w:val="multilevel"/>
    <w:tmpl w:val="08AC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969B3"/>
    <w:multiLevelType w:val="multilevel"/>
    <w:tmpl w:val="96C6C6F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2094425766">
    <w:abstractNumId w:val="10"/>
  </w:num>
  <w:num w:numId="2" w16cid:durableId="1615943084">
    <w:abstractNumId w:val="1"/>
  </w:num>
  <w:num w:numId="3" w16cid:durableId="1792625320">
    <w:abstractNumId w:val="11"/>
  </w:num>
  <w:num w:numId="4" w16cid:durableId="1302688924">
    <w:abstractNumId w:val="17"/>
  </w:num>
  <w:num w:numId="5" w16cid:durableId="595137994">
    <w:abstractNumId w:val="4"/>
  </w:num>
  <w:num w:numId="6" w16cid:durableId="1548100407">
    <w:abstractNumId w:val="3"/>
  </w:num>
  <w:num w:numId="7" w16cid:durableId="1688291681">
    <w:abstractNumId w:val="5"/>
  </w:num>
  <w:num w:numId="8" w16cid:durableId="859707008">
    <w:abstractNumId w:val="9"/>
  </w:num>
  <w:num w:numId="9" w16cid:durableId="96753788">
    <w:abstractNumId w:val="14"/>
  </w:num>
  <w:num w:numId="10" w16cid:durableId="109278008">
    <w:abstractNumId w:val="6"/>
  </w:num>
  <w:num w:numId="11" w16cid:durableId="247739960">
    <w:abstractNumId w:val="15"/>
  </w:num>
  <w:num w:numId="12" w16cid:durableId="727530296">
    <w:abstractNumId w:val="8"/>
  </w:num>
  <w:num w:numId="13" w16cid:durableId="617299558">
    <w:abstractNumId w:val="2"/>
  </w:num>
  <w:num w:numId="14" w16cid:durableId="749470565">
    <w:abstractNumId w:val="0"/>
  </w:num>
  <w:num w:numId="15" w16cid:durableId="450905511">
    <w:abstractNumId w:val="16"/>
  </w:num>
  <w:num w:numId="16" w16cid:durableId="209730637">
    <w:abstractNumId w:val="13"/>
  </w:num>
  <w:num w:numId="17" w16cid:durableId="237516674">
    <w:abstractNumId w:val="12"/>
  </w:num>
  <w:num w:numId="18" w16cid:durableId="93162633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BD"/>
    <w:rsid w:val="000019F9"/>
    <w:rsid w:val="00004D59"/>
    <w:rsid w:val="00010590"/>
    <w:rsid w:val="000124AC"/>
    <w:rsid w:val="000130AC"/>
    <w:rsid w:val="00027033"/>
    <w:rsid w:val="00027D1D"/>
    <w:rsid w:val="000339CD"/>
    <w:rsid w:val="00041319"/>
    <w:rsid w:val="000514AE"/>
    <w:rsid w:val="00053121"/>
    <w:rsid w:val="00054560"/>
    <w:rsid w:val="00056FC3"/>
    <w:rsid w:val="0007238B"/>
    <w:rsid w:val="00072BA3"/>
    <w:rsid w:val="00077A8B"/>
    <w:rsid w:val="0008154A"/>
    <w:rsid w:val="0008496B"/>
    <w:rsid w:val="0009074C"/>
    <w:rsid w:val="000966AA"/>
    <w:rsid w:val="000B2B79"/>
    <w:rsid w:val="000C043C"/>
    <w:rsid w:val="000C05E9"/>
    <w:rsid w:val="000C274B"/>
    <w:rsid w:val="000C3885"/>
    <w:rsid w:val="000C4ED1"/>
    <w:rsid w:val="000C6874"/>
    <w:rsid w:val="000D02AB"/>
    <w:rsid w:val="000D25C0"/>
    <w:rsid w:val="000D4099"/>
    <w:rsid w:val="000D73FB"/>
    <w:rsid w:val="000E38F9"/>
    <w:rsid w:val="000E5275"/>
    <w:rsid w:val="000F164E"/>
    <w:rsid w:val="000F21FE"/>
    <w:rsid w:val="00103F8A"/>
    <w:rsid w:val="00105B00"/>
    <w:rsid w:val="00110C91"/>
    <w:rsid w:val="0011739A"/>
    <w:rsid w:val="00117BB5"/>
    <w:rsid w:val="001205A1"/>
    <w:rsid w:val="001223A3"/>
    <w:rsid w:val="00131087"/>
    <w:rsid w:val="00132275"/>
    <w:rsid w:val="00140017"/>
    <w:rsid w:val="00142449"/>
    <w:rsid w:val="001471FC"/>
    <w:rsid w:val="00157214"/>
    <w:rsid w:val="00176D8D"/>
    <w:rsid w:val="001801D0"/>
    <w:rsid w:val="00181E2D"/>
    <w:rsid w:val="00184AA4"/>
    <w:rsid w:val="001923BB"/>
    <w:rsid w:val="00196E6B"/>
    <w:rsid w:val="001A5982"/>
    <w:rsid w:val="001A776D"/>
    <w:rsid w:val="001B127E"/>
    <w:rsid w:val="001B2ECA"/>
    <w:rsid w:val="001D0747"/>
    <w:rsid w:val="001D0C35"/>
    <w:rsid w:val="001D5ACE"/>
    <w:rsid w:val="001D79EA"/>
    <w:rsid w:val="001F1455"/>
    <w:rsid w:val="001F5287"/>
    <w:rsid w:val="002077EE"/>
    <w:rsid w:val="00207DF3"/>
    <w:rsid w:val="00226AF3"/>
    <w:rsid w:val="00226F01"/>
    <w:rsid w:val="0023075A"/>
    <w:rsid w:val="0023324E"/>
    <w:rsid w:val="002460BB"/>
    <w:rsid w:val="0025348D"/>
    <w:rsid w:val="00253E83"/>
    <w:rsid w:val="002555ED"/>
    <w:rsid w:val="002560A5"/>
    <w:rsid w:val="00257ED5"/>
    <w:rsid w:val="00273E60"/>
    <w:rsid w:val="00275F83"/>
    <w:rsid w:val="002808CC"/>
    <w:rsid w:val="0028392D"/>
    <w:rsid w:val="00286C78"/>
    <w:rsid w:val="002877E8"/>
    <w:rsid w:val="002A0BC2"/>
    <w:rsid w:val="002A3166"/>
    <w:rsid w:val="002A4D0C"/>
    <w:rsid w:val="002A69F5"/>
    <w:rsid w:val="002B0D15"/>
    <w:rsid w:val="002B19D6"/>
    <w:rsid w:val="002B3A39"/>
    <w:rsid w:val="002C1E7D"/>
    <w:rsid w:val="002C1F79"/>
    <w:rsid w:val="002C381B"/>
    <w:rsid w:val="002D4F44"/>
    <w:rsid w:val="002E3217"/>
    <w:rsid w:val="002E3C7A"/>
    <w:rsid w:val="002E5E68"/>
    <w:rsid w:val="002E7C4E"/>
    <w:rsid w:val="0030459B"/>
    <w:rsid w:val="0031055C"/>
    <w:rsid w:val="00311DA9"/>
    <w:rsid w:val="003123E2"/>
    <w:rsid w:val="00315F54"/>
    <w:rsid w:val="00324252"/>
    <w:rsid w:val="00327799"/>
    <w:rsid w:val="00332466"/>
    <w:rsid w:val="00345829"/>
    <w:rsid w:val="00352E3E"/>
    <w:rsid w:val="003539C8"/>
    <w:rsid w:val="00354CBA"/>
    <w:rsid w:val="00356A16"/>
    <w:rsid w:val="003642B5"/>
    <w:rsid w:val="00365A18"/>
    <w:rsid w:val="00367E46"/>
    <w:rsid w:val="00371132"/>
    <w:rsid w:val="00371EE1"/>
    <w:rsid w:val="003745FB"/>
    <w:rsid w:val="003779E8"/>
    <w:rsid w:val="00384C54"/>
    <w:rsid w:val="00385176"/>
    <w:rsid w:val="003A6C5D"/>
    <w:rsid w:val="003A798E"/>
    <w:rsid w:val="003B18AE"/>
    <w:rsid w:val="003C0FB5"/>
    <w:rsid w:val="003C1508"/>
    <w:rsid w:val="003C1D85"/>
    <w:rsid w:val="003C7C52"/>
    <w:rsid w:val="003D5B98"/>
    <w:rsid w:val="003D7BB9"/>
    <w:rsid w:val="003E3079"/>
    <w:rsid w:val="003E42B3"/>
    <w:rsid w:val="003F093A"/>
    <w:rsid w:val="003F23A1"/>
    <w:rsid w:val="003F5442"/>
    <w:rsid w:val="00410EA3"/>
    <w:rsid w:val="00411D5A"/>
    <w:rsid w:val="00413FF2"/>
    <w:rsid w:val="00415F82"/>
    <w:rsid w:val="004207F0"/>
    <w:rsid w:val="0042282B"/>
    <w:rsid w:val="00424485"/>
    <w:rsid w:val="00425A99"/>
    <w:rsid w:val="00442D0F"/>
    <w:rsid w:val="00444259"/>
    <w:rsid w:val="00444BCA"/>
    <w:rsid w:val="00451060"/>
    <w:rsid w:val="00452527"/>
    <w:rsid w:val="004625FC"/>
    <w:rsid w:val="004704ED"/>
    <w:rsid w:val="00476D69"/>
    <w:rsid w:val="00481AB9"/>
    <w:rsid w:val="00484158"/>
    <w:rsid w:val="00484DE0"/>
    <w:rsid w:val="00485D9A"/>
    <w:rsid w:val="0048684D"/>
    <w:rsid w:val="00496CDF"/>
    <w:rsid w:val="004A78BF"/>
    <w:rsid w:val="004B0375"/>
    <w:rsid w:val="004C3C81"/>
    <w:rsid w:val="004D2F53"/>
    <w:rsid w:val="004D5F02"/>
    <w:rsid w:val="004D7165"/>
    <w:rsid w:val="004D73F7"/>
    <w:rsid w:val="004E2A09"/>
    <w:rsid w:val="004E55DB"/>
    <w:rsid w:val="004E6BEB"/>
    <w:rsid w:val="004E7C12"/>
    <w:rsid w:val="004F0A5B"/>
    <w:rsid w:val="004F358D"/>
    <w:rsid w:val="004F3695"/>
    <w:rsid w:val="00501CEB"/>
    <w:rsid w:val="00510893"/>
    <w:rsid w:val="00512A40"/>
    <w:rsid w:val="00512D3C"/>
    <w:rsid w:val="005137FD"/>
    <w:rsid w:val="00521C9E"/>
    <w:rsid w:val="00541E21"/>
    <w:rsid w:val="005421E4"/>
    <w:rsid w:val="0054722C"/>
    <w:rsid w:val="00547579"/>
    <w:rsid w:val="00551289"/>
    <w:rsid w:val="00560BE1"/>
    <w:rsid w:val="00564643"/>
    <w:rsid w:val="00573760"/>
    <w:rsid w:val="00577522"/>
    <w:rsid w:val="0058207B"/>
    <w:rsid w:val="005826CC"/>
    <w:rsid w:val="00582717"/>
    <w:rsid w:val="00583838"/>
    <w:rsid w:val="005847A1"/>
    <w:rsid w:val="005879F8"/>
    <w:rsid w:val="00590A54"/>
    <w:rsid w:val="00591460"/>
    <w:rsid w:val="005926AE"/>
    <w:rsid w:val="00593AC6"/>
    <w:rsid w:val="005A0134"/>
    <w:rsid w:val="005A5B18"/>
    <w:rsid w:val="005B458F"/>
    <w:rsid w:val="005B4BAB"/>
    <w:rsid w:val="005B73C2"/>
    <w:rsid w:val="005C4DEF"/>
    <w:rsid w:val="005E6B25"/>
    <w:rsid w:val="005E7F7E"/>
    <w:rsid w:val="005F4F46"/>
    <w:rsid w:val="005F6AD7"/>
    <w:rsid w:val="006009CB"/>
    <w:rsid w:val="00605DE7"/>
    <w:rsid w:val="006130E7"/>
    <w:rsid w:val="00613356"/>
    <w:rsid w:val="0061348B"/>
    <w:rsid w:val="0061500E"/>
    <w:rsid w:val="006175D7"/>
    <w:rsid w:val="00617B42"/>
    <w:rsid w:val="006257DA"/>
    <w:rsid w:val="0062773D"/>
    <w:rsid w:val="00631B09"/>
    <w:rsid w:val="00632CBF"/>
    <w:rsid w:val="0064297D"/>
    <w:rsid w:val="006430D0"/>
    <w:rsid w:val="0065022B"/>
    <w:rsid w:val="00654D30"/>
    <w:rsid w:val="00665992"/>
    <w:rsid w:val="00666473"/>
    <w:rsid w:val="00667F8E"/>
    <w:rsid w:val="00673727"/>
    <w:rsid w:val="0067383F"/>
    <w:rsid w:val="006758C3"/>
    <w:rsid w:val="006806C3"/>
    <w:rsid w:val="00680EC8"/>
    <w:rsid w:val="00683876"/>
    <w:rsid w:val="00694848"/>
    <w:rsid w:val="00697F99"/>
    <w:rsid w:val="006A11CD"/>
    <w:rsid w:val="006A64BE"/>
    <w:rsid w:val="006B226B"/>
    <w:rsid w:val="006B4445"/>
    <w:rsid w:val="006B5210"/>
    <w:rsid w:val="006B63B0"/>
    <w:rsid w:val="006B78AC"/>
    <w:rsid w:val="006C60E6"/>
    <w:rsid w:val="006C6B83"/>
    <w:rsid w:val="006D4814"/>
    <w:rsid w:val="006D5CAC"/>
    <w:rsid w:val="006D6D05"/>
    <w:rsid w:val="006D79B5"/>
    <w:rsid w:val="006E7F75"/>
    <w:rsid w:val="006F13E9"/>
    <w:rsid w:val="006F4363"/>
    <w:rsid w:val="006F7709"/>
    <w:rsid w:val="00701681"/>
    <w:rsid w:val="00701F1B"/>
    <w:rsid w:val="00707763"/>
    <w:rsid w:val="00713506"/>
    <w:rsid w:val="00713E74"/>
    <w:rsid w:val="00722982"/>
    <w:rsid w:val="00723BE6"/>
    <w:rsid w:val="00726238"/>
    <w:rsid w:val="00731AF2"/>
    <w:rsid w:val="007323D9"/>
    <w:rsid w:val="00737A93"/>
    <w:rsid w:val="0075036E"/>
    <w:rsid w:val="00752D6D"/>
    <w:rsid w:val="00764AF3"/>
    <w:rsid w:val="007805E9"/>
    <w:rsid w:val="0078627B"/>
    <w:rsid w:val="00791BA8"/>
    <w:rsid w:val="007931E8"/>
    <w:rsid w:val="00796C0F"/>
    <w:rsid w:val="00797D38"/>
    <w:rsid w:val="00797EB7"/>
    <w:rsid w:val="007A118E"/>
    <w:rsid w:val="007B0740"/>
    <w:rsid w:val="007C1BAB"/>
    <w:rsid w:val="007C1F4F"/>
    <w:rsid w:val="007C3E28"/>
    <w:rsid w:val="007C61CB"/>
    <w:rsid w:val="007D1C67"/>
    <w:rsid w:val="007D3496"/>
    <w:rsid w:val="007D7E17"/>
    <w:rsid w:val="007E766B"/>
    <w:rsid w:val="007F1AC5"/>
    <w:rsid w:val="007F3B39"/>
    <w:rsid w:val="008031E6"/>
    <w:rsid w:val="00803A8F"/>
    <w:rsid w:val="00803DF2"/>
    <w:rsid w:val="00806975"/>
    <w:rsid w:val="00807A83"/>
    <w:rsid w:val="00811F10"/>
    <w:rsid w:val="00814F88"/>
    <w:rsid w:val="008167B6"/>
    <w:rsid w:val="00820439"/>
    <w:rsid w:val="00824E76"/>
    <w:rsid w:val="00826DF3"/>
    <w:rsid w:val="008362EE"/>
    <w:rsid w:val="00840C0D"/>
    <w:rsid w:val="00841EB0"/>
    <w:rsid w:val="008447D6"/>
    <w:rsid w:val="008461E7"/>
    <w:rsid w:val="008578F1"/>
    <w:rsid w:val="008660F7"/>
    <w:rsid w:val="00881710"/>
    <w:rsid w:val="00884867"/>
    <w:rsid w:val="00887A15"/>
    <w:rsid w:val="008A429D"/>
    <w:rsid w:val="008A6FD3"/>
    <w:rsid w:val="008B0C1E"/>
    <w:rsid w:val="008B19CC"/>
    <w:rsid w:val="008B2E33"/>
    <w:rsid w:val="008C1898"/>
    <w:rsid w:val="008C24E5"/>
    <w:rsid w:val="008C5793"/>
    <w:rsid w:val="008C7DD5"/>
    <w:rsid w:val="008D0558"/>
    <w:rsid w:val="008D1486"/>
    <w:rsid w:val="008D54A1"/>
    <w:rsid w:val="008D62BD"/>
    <w:rsid w:val="008E202C"/>
    <w:rsid w:val="008E36D8"/>
    <w:rsid w:val="008E57AC"/>
    <w:rsid w:val="008F0F79"/>
    <w:rsid w:val="008F50BC"/>
    <w:rsid w:val="008F7DCE"/>
    <w:rsid w:val="00903BA9"/>
    <w:rsid w:val="009060E9"/>
    <w:rsid w:val="00910F60"/>
    <w:rsid w:val="0091574E"/>
    <w:rsid w:val="00923EA6"/>
    <w:rsid w:val="00930E7E"/>
    <w:rsid w:val="009411F4"/>
    <w:rsid w:val="00947728"/>
    <w:rsid w:val="00951A87"/>
    <w:rsid w:val="009556A3"/>
    <w:rsid w:val="009557AF"/>
    <w:rsid w:val="009559F8"/>
    <w:rsid w:val="00955A92"/>
    <w:rsid w:val="00961AB5"/>
    <w:rsid w:val="009678CB"/>
    <w:rsid w:val="00967A1E"/>
    <w:rsid w:val="00975873"/>
    <w:rsid w:val="009766A4"/>
    <w:rsid w:val="00981490"/>
    <w:rsid w:val="00981904"/>
    <w:rsid w:val="00981D3D"/>
    <w:rsid w:val="00982D6E"/>
    <w:rsid w:val="0098611C"/>
    <w:rsid w:val="009868DB"/>
    <w:rsid w:val="00990C9C"/>
    <w:rsid w:val="009940CF"/>
    <w:rsid w:val="009951C1"/>
    <w:rsid w:val="009A17DF"/>
    <w:rsid w:val="009A4B04"/>
    <w:rsid w:val="009A5953"/>
    <w:rsid w:val="009A65CF"/>
    <w:rsid w:val="009B0158"/>
    <w:rsid w:val="009B2C3F"/>
    <w:rsid w:val="009B4DA8"/>
    <w:rsid w:val="009C022B"/>
    <w:rsid w:val="009D195A"/>
    <w:rsid w:val="009D2309"/>
    <w:rsid w:val="009E49ED"/>
    <w:rsid w:val="009F5BA3"/>
    <w:rsid w:val="009F67AC"/>
    <w:rsid w:val="009F78BB"/>
    <w:rsid w:val="009F7E7F"/>
    <w:rsid w:val="00A01F4E"/>
    <w:rsid w:val="00A03833"/>
    <w:rsid w:val="00A11676"/>
    <w:rsid w:val="00A13A5A"/>
    <w:rsid w:val="00A15CF7"/>
    <w:rsid w:val="00A24793"/>
    <w:rsid w:val="00A30A4D"/>
    <w:rsid w:val="00A31A5B"/>
    <w:rsid w:val="00A32C71"/>
    <w:rsid w:val="00A35425"/>
    <w:rsid w:val="00A35C3B"/>
    <w:rsid w:val="00A40D46"/>
    <w:rsid w:val="00A43C1C"/>
    <w:rsid w:val="00A45DDD"/>
    <w:rsid w:val="00A5294F"/>
    <w:rsid w:val="00A57961"/>
    <w:rsid w:val="00A64988"/>
    <w:rsid w:val="00A73FAF"/>
    <w:rsid w:val="00A74994"/>
    <w:rsid w:val="00A81248"/>
    <w:rsid w:val="00A84125"/>
    <w:rsid w:val="00A855E9"/>
    <w:rsid w:val="00A91DEE"/>
    <w:rsid w:val="00A961A4"/>
    <w:rsid w:val="00AA2E42"/>
    <w:rsid w:val="00AA364F"/>
    <w:rsid w:val="00AC207D"/>
    <w:rsid w:val="00AC246D"/>
    <w:rsid w:val="00AC33C7"/>
    <w:rsid w:val="00AC64AF"/>
    <w:rsid w:val="00AC65A1"/>
    <w:rsid w:val="00AD1699"/>
    <w:rsid w:val="00AD6A53"/>
    <w:rsid w:val="00AD6BC5"/>
    <w:rsid w:val="00AE66F0"/>
    <w:rsid w:val="00AE6728"/>
    <w:rsid w:val="00AF73C3"/>
    <w:rsid w:val="00B01DF4"/>
    <w:rsid w:val="00B022F5"/>
    <w:rsid w:val="00B06CCB"/>
    <w:rsid w:val="00B137F0"/>
    <w:rsid w:val="00B225AA"/>
    <w:rsid w:val="00B24CDA"/>
    <w:rsid w:val="00B2576E"/>
    <w:rsid w:val="00B278F3"/>
    <w:rsid w:val="00B42ED0"/>
    <w:rsid w:val="00B47642"/>
    <w:rsid w:val="00B52BE4"/>
    <w:rsid w:val="00B53E43"/>
    <w:rsid w:val="00B56023"/>
    <w:rsid w:val="00B57344"/>
    <w:rsid w:val="00B66D0E"/>
    <w:rsid w:val="00B7343A"/>
    <w:rsid w:val="00B739FA"/>
    <w:rsid w:val="00B85FFF"/>
    <w:rsid w:val="00B9002A"/>
    <w:rsid w:val="00B9487D"/>
    <w:rsid w:val="00B94E49"/>
    <w:rsid w:val="00B96A76"/>
    <w:rsid w:val="00BB0207"/>
    <w:rsid w:val="00BB1ADC"/>
    <w:rsid w:val="00BB4784"/>
    <w:rsid w:val="00BB5256"/>
    <w:rsid w:val="00BC1464"/>
    <w:rsid w:val="00BC28C7"/>
    <w:rsid w:val="00BC43B5"/>
    <w:rsid w:val="00BC4A40"/>
    <w:rsid w:val="00BC6221"/>
    <w:rsid w:val="00BC787C"/>
    <w:rsid w:val="00BE2C12"/>
    <w:rsid w:val="00BE6131"/>
    <w:rsid w:val="00BE7B5A"/>
    <w:rsid w:val="00BE7FA8"/>
    <w:rsid w:val="00BF1242"/>
    <w:rsid w:val="00BF2AC9"/>
    <w:rsid w:val="00BF4CE9"/>
    <w:rsid w:val="00C05E84"/>
    <w:rsid w:val="00C15B6B"/>
    <w:rsid w:val="00C1621F"/>
    <w:rsid w:val="00C23382"/>
    <w:rsid w:val="00C27A7F"/>
    <w:rsid w:val="00C32A91"/>
    <w:rsid w:val="00C43BC1"/>
    <w:rsid w:val="00C5068D"/>
    <w:rsid w:val="00C51545"/>
    <w:rsid w:val="00C53F63"/>
    <w:rsid w:val="00C53F97"/>
    <w:rsid w:val="00C55A4E"/>
    <w:rsid w:val="00C56ABD"/>
    <w:rsid w:val="00C57FA8"/>
    <w:rsid w:val="00C66528"/>
    <w:rsid w:val="00C673F6"/>
    <w:rsid w:val="00C7352F"/>
    <w:rsid w:val="00C801CB"/>
    <w:rsid w:val="00C84080"/>
    <w:rsid w:val="00C915F0"/>
    <w:rsid w:val="00C9263C"/>
    <w:rsid w:val="00C94475"/>
    <w:rsid w:val="00C947F0"/>
    <w:rsid w:val="00C9513F"/>
    <w:rsid w:val="00C9641C"/>
    <w:rsid w:val="00C96D24"/>
    <w:rsid w:val="00CA5701"/>
    <w:rsid w:val="00CA6645"/>
    <w:rsid w:val="00CA6B02"/>
    <w:rsid w:val="00CA7F81"/>
    <w:rsid w:val="00CB1EB0"/>
    <w:rsid w:val="00CB35EC"/>
    <w:rsid w:val="00CC21AB"/>
    <w:rsid w:val="00CC2540"/>
    <w:rsid w:val="00CC280A"/>
    <w:rsid w:val="00CC379F"/>
    <w:rsid w:val="00CC5F89"/>
    <w:rsid w:val="00CC61BD"/>
    <w:rsid w:val="00CD46A7"/>
    <w:rsid w:val="00CE3E92"/>
    <w:rsid w:val="00CE4F37"/>
    <w:rsid w:val="00CE5419"/>
    <w:rsid w:val="00CE6ABF"/>
    <w:rsid w:val="00CF13F2"/>
    <w:rsid w:val="00CF20F4"/>
    <w:rsid w:val="00CF42F9"/>
    <w:rsid w:val="00CF443A"/>
    <w:rsid w:val="00D10AAA"/>
    <w:rsid w:val="00D10AD5"/>
    <w:rsid w:val="00D122BF"/>
    <w:rsid w:val="00D15A60"/>
    <w:rsid w:val="00D231A0"/>
    <w:rsid w:val="00D2501F"/>
    <w:rsid w:val="00D3066E"/>
    <w:rsid w:val="00D31211"/>
    <w:rsid w:val="00D402CF"/>
    <w:rsid w:val="00D44BBD"/>
    <w:rsid w:val="00D45923"/>
    <w:rsid w:val="00D46926"/>
    <w:rsid w:val="00D51AA9"/>
    <w:rsid w:val="00D660B0"/>
    <w:rsid w:val="00D66493"/>
    <w:rsid w:val="00D67433"/>
    <w:rsid w:val="00D67C3B"/>
    <w:rsid w:val="00D72D4C"/>
    <w:rsid w:val="00D81A7C"/>
    <w:rsid w:val="00D841EC"/>
    <w:rsid w:val="00D879EA"/>
    <w:rsid w:val="00DA1E98"/>
    <w:rsid w:val="00DB183C"/>
    <w:rsid w:val="00DB2E9E"/>
    <w:rsid w:val="00DB4FAE"/>
    <w:rsid w:val="00DC1882"/>
    <w:rsid w:val="00DC59BD"/>
    <w:rsid w:val="00DC6471"/>
    <w:rsid w:val="00DC72A6"/>
    <w:rsid w:val="00DC7602"/>
    <w:rsid w:val="00DD4A56"/>
    <w:rsid w:val="00DD77D2"/>
    <w:rsid w:val="00DE49C3"/>
    <w:rsid w:val="00DE596D"/>
    <w:rsid w:val="00DE64C3"/>
    <w:rsid w:val="00DF2E76"/>
    <w:rsid w:val="00DF748D"/>
    <w:rsid w:val="00E04CD2"/>
    <w:rsid w:val="00E07A8B"/>
    <w:rsid w:val="00E1482F"/>
    <w:rsid w:val="00E204E5"/>
    <w:rsid w:val="00E219A7"/>
    <w:rsid w:val="00E21FDF"/>
    <w:rsid w:val="00E24AAC"/>
    <w:rsid w:val="00E275EA"/>
    <w:rsid w:val="00E33ABD"/>
    <w:rsid w:val="00E4132A"/>
    <w:rsid w:val="00E42B25"/>
    <w:rsid w:val="00E563D4"/>
    <w:rsid w:val="00E56931"/>
    <w:rsid w:val="00E61F23"/>
    <w:rsid w:val="00E635F8"/>
    <w:rsid w:val="00E64EA2"/>
    <w:rsid w:val="00E6571C"/>
    <w:rsid w:val="00E74FA8"/>
    <w:rsid w:val="00E77E09"/>
    <w:rsid w:val="00E85D8D"/>
    <w:rsid w:val="00E85FB6"/>
    <w:rsid w:val="00E8646B"/>
    <w:rsid w:val="00E92D85"/>
    <w:rsid w:val="00E955CE"/>
    <w:rsid w:val="00E963E8"/>
    <w:rsid w:val="00EA122E"/>
    <w:rsid w:val="00EA4B60"/>
    <w:rsid w:val="00EB16DE"/>
    <w:rsid w:val="00EB2A1E"/>
    <w:rsid w:val="00EB2B69"/>
    <w:rsid w:val="00EB3137"/>
    <w:rsid w:val="00EB6F0A"/>
    <w:rsid w:val="00EC2C7D"/>
    <w:rsid w:val="00EC4CA1"/>
    <w:rsid w:val="00EC5014"/>
    <w:rsid w:val="00EC56B8"/>
    <w:rsid w:val="00EC7EDA"/>
    <w:rsid w:val="00ED440A"/>
    <w:rsid w:val="00EE33A4"/>
    <w:rsid w:val="00EF468B"/>
    <w:rsid w:val="00F02005"/>
    <w:rsid w:val="00F04DF0"/>
    <w:rsid w:val="00F059BB"/>
    <w:rsid w:val="00F16BAE"/>
    <w:rsid w:val="00F22081"/>
    <w:rsid w:val="00F2438E"/>
    <w:rsid w:val="00F270AA"/>
    <w:rsid w:val="00F31534"/>
    <w:rsid w:val="00F428C5"/>
    <w:rsid w:val="00F439DE"/>
    <w:rsid w:val="00F527EC"/>
    <w:rsid w:val="00F61A98"/>
    <w:rsid w:val="00F769D5"/>
    <w:rsid w:val="00F80C0A"/>
    <w:rsid w:val="00FA3008"/>
    <w:rsid w:val="00FA4807"/>
    <w:rsid w:val="00FA6F75"/>
    <w:rsid w:val="00FB3436"/>
    <w:rsid w:val="00FB65B8"/>
    <w:rsid w:val="00FB6875"/>
    <w:rsid w:val="00FC49AE"/>
    <w:rsid w:val="00FD14DF"/>
    <w:rsid w:val="00FD2FC3"/>
    <w:rsid w:val="00FD32F1"/>
    <w:rsid w:val="00FE1634"/>
    <w:rsid w:val="00FE2CCA"/>
    <w:rsid w:val="00FE3A4A"/>
    <w:rsid w:val="00FE535E"/>
    <w:rsid w:val="00FE6E9B"/>
    <w:rsid w:val="00FE79FB"/>
    <w:rsid w:val="0C1AF9A6"/>
    <w:rsid w:val="174A3D64"/>
    <w:rsid w:val="2501748F"/>
    <w:rsid w:val="251F0AEC"/>
    <w:rsid w:val="3A2D969B"/>
    <w:rsid w:val="3B2EF854"/>
    <w:rsid w:val="3E871B3F"/>
    <w:rsid w:val="4584CC3C"/>
    <w:rsid w:val="4E392454"/>
    <w:rsid w:val="609C684F"/>
    <w:rsid w:val="79B3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,"/>
  <w14:docId w14:val="6BFD113E"/>
  <w15:chartTrackingRefBased/>
  <w15:docId w15:val="{412520E9-42D6-4036-97F6-A2471D26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D2501F"/>
  </w:style>
  <w:style w:type="paragraph" w:styleId="Heading1">
    <w:name w:val="heading 1"/>
    <w:basedOn w:val="Normal"/>
    <w:next w:val="Normal"/>
    <w:link w:val="Heading1Char"/>
    <w:qFormat/>
    <w:rsid w:val="00C55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81842" w:themeColor="accen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FD9800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81842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55A4E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C55A4E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81842" w:themeColor="accent1"/>
      <w:sz w:val="6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55A4E"/>
    <w:rPr>
      <w:rFonts w:asciiTheme="majorHAnsi" w:eastAsiaTheme="majorEastAsia" w:hAnsiTheme="majorHAnsi" w:cstheme="majorBidi"/>
      <w:b/>
      <w:color w:val="181842" w:themeColor="accen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FD9800" w:themeColor="accent2"/>
      <w:sz w:val="42"/>
      <w:szCs w:val="26"/>
    </w:rPr>
  </w:style>
  <w:style w:type="paragraph" w:customStyle="1" w:styleId="Grafischanker">
    <w:name w:val="Grafisch anke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81842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55A4E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kst">
    <w:name w:val="Teks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55A4E"/>
    <w:rPr>
      <w:rFonts w:asciiTheme="majorHAnsi" w:eastAsiaTheme="majorEastAsia" w:hAnsiTheme="majorHAnsi" w:cstheme="majorBidi"/>
      <w:b/>
      <w:color w:val="181842" w:themeColor="accent1"/>
      <w:sz w:val="62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FD9800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C55A4E"/>
    <w:pPr>
      <w:spacing w:line="192" w:lineRule="auto"/>
      <w:jc w:val="center"/>
    </w:pPr>
    <w:rPr>
      <w:rFonts w:asciiTheme="majorHAnsi" w:hAnsiTheme="majorHAnsi"/>
      <w:iCs/>
      <w:color w:val="181842" w:themeColor="accent1"/>
      <w:sz w:val="62"/>
    </w:rPr>
  </w:style>
  <w:style w:type="character" w:customStyle="1" w:styleId="QuoteChar">
    <w:name w:val="Quote Char"/>
    <w:basedOn w:val="DefaultParagraphFont"/>
    <w:link w:val="Quote"/>
    <w:uiPriority w:val="29"/>
    <w:rsid w:val="00C55A4E"/>
    <w:rPr>
      <w:rFonts w:asciiTheme="majorHAnsi" w:hAnsiTheme="majorHAnsi"/>
      <w:iCs/>
      <w:color w:val="181842" w:themeColor="accent1"/>
      <w:sz w:val="62"/>
    </w:rPr>
  </w:style>
  <w:style w:type="paragraph" w:styleId="Caption">
    <w:name w:val="caption"/>
    <w:basedOn w:val="Normal"/>
    <w:next w:val="Normal"/>
    <w:uiPriority w:val="35"/>
    <w:semiHidden/>
    <w:qFormat/>
    <w:rsid w:val="009940CF"/>
    <w:pPr>
      <w:spacing w:after="200"/>
    </w:pPr>
    <w:rPr>
      <w:i/>
      <w:iCs/>
      <w:color w:val="5E5E5E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22982"/>
    <w:pPr>
      <w:spacing w:line="259" w:lineRule="auto"/>
      <w:outlineLvl w:val="9"/>
    </w:pPr>
    <w:rPr>
      <w:b w:val="0"/>
      <w:color w:val="121231" w:themeColor="accent1" w:themeShade="BF"/>
      <w:sz w:val="32"/>
      <w:lang w:eastAsia="nl-NL"/>
    </w:rPr>
  </w:style>
  <w:style w:type="paragraph" w:styleId="TOC1">
    <w:name w:val="toc 1"/>
    <w:basedOn w:val="Normal"/>
    <w:next w:val="Normal"/>
    <w:autoRedefine/>
    <w:uiPriority w:val="39"/>
    <w:rsid w:val="00AC33C7"/>
    <w:pPr>
      <w:tabs>
        <w:tab w:val="right" w:leader="dot" w:pos="10648"/>
      </w:tabs>
      <w:spacing w:after="100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72298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22982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C207D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nl-NL"/>
    </w:rPr>
  </w:style>
  <w:style w:type="paragraph" w:styleId="ListParagraph">
    <w:name w:val="List Paragraph"/>
    <w:basedOn w:val="Normal"/>
    <w:uiPriority w:val="34"/>
    <w:qFormat/>
    <w:rsid w:val="003539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4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rsid w:val="00BC43B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5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808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7036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274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80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2645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9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6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111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97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914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07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top\AppData\Roaming\Microsoft\Templates\Jazzy%20studentenverslag.dotx" TargetMode="External"/></Relationships>
</file>

<file path=word/theme/theme1.xml><?xml version="1.0" encoding="utf-8"?>
<a:theme xmlns:a="http://schemas.openxmlformats.org/drawingml/2006/main" name="CSR">
  <a:themeElements>
    <a:clrScheme name="Aangepast 2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81842"/>
      </a:accent1>
      <a:accent2>
        <a:srgbClr val="FD9800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Web23</b:Tag>
    <b:SourceType>InternetSite</b:SourceType>
    <b:Guid>{465C58B9-9FFA-4559-82DE-09266590C388}</b:Guid>
    <b:Title>Webtoepassingen ontwikkelen</b:Title>
    <b:Year>2023</b:Year>
    <b:InternetSiteTitle>Microsoft</b:InternetSiteTitle>
    <b:Month>Mei</b:Month>
    <b:Day>10</b:Day>
    <b:URL>https://learn.microsoft.com/nl-nl/dotnet/framework/develop-web-apps-with-aspnet</b:URL>
    <b:RefOrder>1</b:RefOrder>
  </b:Source>
  <b:Source>
    <b:Tag>Wha23</b:Tag>
    <b:SourceType>InternetSite</b:SourceType>
    <b:Guid>{13C3121C-F48C-41BC-A0F7-1E3F047C29B3}</b:Guid>
    <b:Title>What is ASP.NET?</b:Title>
    <b:InternetSiteTitle>Microsoft</b:InternetSiteTitle>
    <b:Year>2023</b:Year>
    <b:URL>https://dotnet.microsoft.com/en-us/learn/aspnet/what-is-aspnet</b:URL>
    <b:RefOrder>2</b:RefOrder>
  </b:Source>
  <b:Source>
    <b:Tag>Wer23</b:Tag>
    <b:SourceType>InternetSite</b:SourceType>
    <b:Guid>{738EC3E8-6EC1-4252-8C18-9A9F85257315}</b:Guid>
    <b:Title>Werken met gegevens in ASP.NET</b:Title>
    <b:InternetSiteTitle>Microsoft</b:InternetSiteTitle>
    <b:Year>2023</b:Year>
    <b:Month>April</b:Month>
    <b:Day>25</b:Day>
    <b:URL>https://learn.microsoft.com/nl-nl/dotnet/architecture/modern-web-apps-azure/work-with-data-in-asp-net-core-apps</b:URL>
    <b:RefOrder>3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ff4578-6fc5-4391-856c-e99e73714f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258E12EA1334EA2495002FF812697" ma:contentTypeVersion="16" ma:contentTypeDescription="Een nieuw document maken." ma:contentTypeScope="" ma:versionID="fba46936c4704fa747e11dcc1ad47846">
  <xsd:schema xmlns:xsd="http://www.w3.org/2001/XMLSchema" xmlns:xs="http://www.w3.org/2001/XMLSchema" xmlns:p="http://schemas.microsoft.com/office/2006/metadata/properties" xmlns:ns3="47ff4578-6fc5-4391-856c-e99e73714fb5" xmlns:ns4="37ec5081-9f80-4ed4-a3af-c85924465f02" targetNamespace="http://schemas.microsoft.com/office/2006/metadata/properties" ma:root="true" ma:fieldsID="afead7aaf991af2347695deea4ed0b63" ns3:_="" ns4:_="">
    <xsd:import namespace="47ff4578-6fc5-4391-856c-e99e73714fb5"/>
    <xsd:import namespace="37ec5081-9f80-4ed4-a3af-c85924465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f4578-6fc5-4391-856c-e99e73714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c5081-9f80-4ed4-a3af-c85924465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7127B3-1F8D-4166-BD43-5E8CBE7983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47ff4578-6fc5-4391-856c-e99e73714fb5"/>
  </ds:schemaRefs>
</ds:datastoreItem>
</file>

<file path=customXml/itemProps3.xml><?xml version="1.0" encoding="utf-8"?>
<ds:datastoreItem xmlns:ds="http://schemas.openxmlformats.org/officeDocument/2006/customXml" ds:itemID="{0B89AE23-3E10-4964-B6A9-40E21EED1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f4578-6fc5-4391-856c-e99e73714fb5"/>
    <ds:schemaRef ds:uri="37ec5081-9f80-4ed4-a3af-c85924465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studentenverslag.dotx</Template>
  <TotalTime>13</TotalTime>
  <Pages>8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Klerk, Aaron de (student)</dc:creator>
  <cp:keywords/>
  <dc:description/>
  <cp:lastModifiedBy>Krijnen, Boy (student)</cp:lastModifiedBy>
  <cp:revision>19</cp:revision>
  <dcterms:created xsi:type="dcterms:W3CDTF">2025-01-27T09:31:00Z</dcterms:created>
  <dcterms:modified xsi:type="dcterms:W3CDTF">2025-02-03T08:14:00Z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0x010100CFE258E12EA1334EA2495002FF812697</vt:lpwstr>
  </property>
</Properties>
</file>